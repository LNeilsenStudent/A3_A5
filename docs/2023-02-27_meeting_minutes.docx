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3088CCF3" w:rsidR="00530BAF" w:rsidRPr="002C6C9A" w:rsidRDefault="00774696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NwSl9XiAQAAogMAAA4AAAAAAAAAAAAAAAAALgIAAGRycy9lMm9Eb2MueG1sUEsB&#13;&#10;Ai0AFAAGAAgAAAAhAELzCaLhAAAACgEAAA8AAAAAAAAAAAAAAAAAPAQAAGRycy9kb3ducmV2Lnht&#13;&#10;bFBLBQYAAAAABAAEAPMAAABKBQAAAAA=&#13;&#10;" filled="f" stroked="f" strokeweight=".5pt">
                      <v:textbox>
                        <w:txbxContent>
                          <w:p w14:paraId="7E5BE7A8" w14:textId="3088CCF3" w:rsidR="00530BAF" w:rsidRPr="002C6C9A" w:rsidRDefault="00774696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53AF0C42" w:rsidR="007C6818" w:rsidRPr="00E959E4" w:rsidRDefault="0084102C" w:rsidP="00D077E9">
                <w:pPr>
                  <w:rPr>
                    <w:rStyle w:val="SubtitleChar"/>
                  </w:rPr>
                </w:pPr>
                <w:r>
                  <w:rPr>
                    <w:rFonts w:ascii="Arial" w:hAnsi="Arial" w:cs="Arial"/>
                  </w:rPr>
                  <w:t>2</w:t>
                </w:r>
                <w:r w:rsidR="002B6444">
                  <w:rPr>
                    <w:rFonts w:ascii="Arial" w:hAnsi="Arial" w:cs="Arial"/>
                  </w:rPr>
                  <w:t xml:space="preserve">7 </w:t>
                </w:r>
                <w:r w:rsidR="007E2FC3">
                  <w:rPr>
                    <w:rStyle w:val="SubtitleChar"/>
                  </w:rPr>
                  <w:t>FEBRUARY</w:t>
                </w:r>
                <w:r w:rsidR="000C3398"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1BBE1FBC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83D3A">
                  <w:rPr>
                    <w:rFonts w:ascii="Arial" w:hAnsi="Arial" w:cs="Arial"/>
                  </w:rPr>
                  <w:t>Christopher Box</w:t>
                </w:r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2AB7085A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5478CE03" w14:textId="069E7A73" w:rsidR="002874EF" w:rsidRDefault="002B6444" w:rsidP="002B6444">
      <w:pPr>
        <w:ind w:left="720"/>
        <w:rPr>
          <w:b w:val="0"/>
          <w:bCs/>
        </w:rPr>
      </w:pPr>
      <w:r>
        <w:rPr>
          <w:b w:val="0"/>
          <w:bCs/>
        </w:rPr>
        <w:lastRenderedPageBreak/>
        <w:t xml:space="preserve">A3 ready to submit – links weren’t working in PDF generated from the Teams </w:t>
      </w:r>
      <w:proofErr w:type="gramStart"/>
      <w:r>
        <w:rPr>
          <w:b w:val="0"/>
          <w:bCs/>
        </w:rPr>
        <w:t>file</w:t>
      </w:r>
      <w:proofErr w:type="gramEnd"/>
      <w:r>
        <w:rPr>
          <w:b w:val="0"/>
          <w:bCs/>
        </w:rPr>
        <w:t xml:space="preserve"> but Ash got it working and has emailed a copy to Lachie to submit with working hyperlinks.</w:t>
      </w:r>
    </w:p>
    <w:p w14:paraId="08CC339F" w14:textId="57DD3861" w:rsidR="002B6444" w:rsidRDefault="002B6444" w:rsidP="002B6444">
      <w:pPr>
        <w:ind w:left="720"/>
        <w:rPr>
          <w:b w:val="0"/>
          <w:bCs/>
        </w:rPr>
      </w:pPr>
      <w:r>
        <w:rPr>
          <w:b w:val="0"/>
          <w:bCs/>
        </w:rPr>
        <w:t xml:space="preserve">A3 MS-Teams doc will be </w:t>
      </w:r>
      <w:proofErr w:type="spellStart"/>
      <w:r>
        <w:rPr>
          <w:b w:val="0"/>
          <w:bCs/>
        </w:rPr>
        <w:t>finalised</w:t>
      </w:r>
      <w:proofErr w:type="spellEnd"/>
      <w:r>
        <w:rPr>
          <w:b w:val="0"/>
          <w:bCs/>
        </w:rPr>
        <w:t xml:space="preserve"> straight after this meeting – Ash will work his magic on that document </w:t>
      </w:r>
      <w:proofErr w:type="spellStart"/>
      <w:r>
        <w:rPr>
          <w:b w:val="0"/>
          <w:bCs/>
        </w:rPr>
        <w:t>aswell</w:t>
      </w:r>
      <w:proofErr w:type="spellEnd"/>
      <w:r>
        <w:rPr>
          <w:b w:val="0"/>
          <w:bCs/>
        </w:rPr>
        <w:t xml:space="preserve"> and email it through to Lachie.</w:t>
      </w:r>
    </w:p>
    <w:p w14:paraId="5CC8C3EB" w14:textId="1D10F0AE" w:rsidR="002B6444" w:rsidRDefault="002B6444" w:rsidP="002B6444">
      <w:pPr>
        <w:ind w:left="720"/>
        <w:rPr>
          <w:b w:val="0"/>
          <w:bCs/>
        </w:rPr>
      </w:pPr>
    </w:p>
    <w:p w14:paraId="2DEE02AD" w14:textId="0C12C125" w:rsidR="002B6444" w:rsidRDefault="002B6444" w:rsidP="002B6444">
      <w:pPr>
        <w:ind w:left="720"/>
        <w:rPr>
          <w:b w:val="0"/>
          <w:bCs/>
        </w:rPr>
      </w:pPr>
      <w:r>
        <w:rPr>
          <w:b w:val="0"/>
          <w:bCs/>
        </w:rPr>
        <w:t>A5 ready to submit – will be via link to video published on Prezi.</w:t>
      </w:r>
    </w:p>
    <w:p w14:paraId="6AC22846" w14:textId="358FE291" w:rsidR="002B6444" w:rsidRDefault="002B6444" w:rsidP="002B6444">
      <w:pPr>
        <w:rPr>
          <w:b w:val="0"/>
          <w:bCs/>
        </w:rPr>
      </w:pPr>
    </w:p>
    <w:p w14:paraId="436FF9E6" w14:textId="77777777" w:rsidR="002B6444" w:rsidRDefault="002B6444" w:rsidP="002B6444">
      <w:pPr>
        <w:rPr>
          <w:b w:val="0"/>
          <w:bCs/>
        </w:rPr>
      </w:pPr>
      <w:r>
        <w:rPr>
          <w:b w:val="0"/>
          <w:bCs/>
        </w:rPr>
        <w:tab/>
        <w:t>Lachie making final adjustments to GitHub Pages site.</w:t>
      </w:r>
    </w:p>
    <w:p w14:paraId="63320378" w14:textId="77777777" w:rsidR="002B6444" w:rsidRDefault="002B6444" w:rsidP="002B6444">
      <w:pPr>
        <w:rPr>
          <w:b w:val="0"/>
          <w:bCs/>
        </w:rPr>
      </w:pPr>
    </w:p>
    <w:p w14:paraId="6236A3B9" w14:textId="0A095008" w:rsidR="002B6444" w:rsidRPr="002874EF" w:rsidRDefault="002B6444" w:rsidP="002B6444">
      <w:pPr>
        <w:ind w:firstLine="720"/>
        <w:rPr>
          <w:b w:val="0"/>
          <w:bCs/>
        </w:rPr>
      </w:pPr>
      <w:r>
        <w:rPr>
          <w:b w:val="0"/>
          <w:bCs/>
        </w:rPr>
        <w:t>All on track for submission tonight, which Lachie will do.</w:t>
      </w:r>
    </w:p>
    <w:sectPr w:rsidR="002B6444" w:rsidRPr="002874EF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5CC2" w14:textId="77777777" w:rsidR="000A5D3D" w:rsidRDefault="000A5D3D">
      <w:r>
        <w:separator/>
      </w:r>
    </w:p>
    <w:p w14:paraId="50F04582" w14:textId="77777777" w:rsidR="000A5D3D" w:rsidRDefault="000A5D3D"/>
  </w:endnote>
  <w:endnote w:type="continuationSeparator" w:id="0">
    <w:p w14:paraId="2E22DEEB" w14:textId="77777777" w:rsidR="000A5D3D" w:rsidRDefault="000A5D3D">
      <w:r>
        <w:continuationSeparator/>
      </w:r>
    </w:p>
    <w:p w14:paraId="0ACE9A4B" w14:textId="77777777" w:rsidR="000A5D3D" w:rsidRDefault="000A5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D3B5" w14:textId="77777777" w:rsidR="000A5D3D" w:rsidRDefault="000A5D3D">
      <w:r>
        <w:separator/>
      </w:r>
    </w:p>
    <w:p w14:paraId="3577888B" w14:textId="77777777" w:rsidR="000A5D3D" w:rsidRDefault="000A5D3D"/>
  </w:footnote>
  <w:footnote w:type="continuationSeparator" w:id="0">
    <w:p w14:paraId="256F1551" w14:textId="77777777" w:rsidR="000A5D3D" w:rsidRDefault="000A5D3D">
      <w:r>
        <w:continuationSeparator/>
      </w:r>
    </w:p>
    <w:p w14:paraId="31918D7B" w14:textId="77777777" w:rsidR="000A5D3D" w:rsidRDefault="000A5D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E63E9"/>
    <w:multiLevelType w:val="hybridMultilevel"/>
    <w:tmpl w:val="323EDD34"/>
    <w:lvl w:ilvl="0" w:tplc="A616322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C0FED"/>
    <w:multiLevelType w:val="hybridMultilevel"/>
    <w:tmpl w:val="15C0CBC2"/>
    <w:lvl w:ilvl="0" w:tplc="522234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9"/>
  </w:num>
  <w:num w:numId="2" w16cid:durableId="878123830">
    <w:abstractNumId w:val="7"/>
  </w:num>
  <w:num w:numId="3" w16cid:durableId="285044597">
    <w:abstractNumId w:val="17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5"/>
  </w:num>
  <w:num w:numId="7" w16cid:durableId="960921337">
    <w:abstractNumId w:val="6"/>
  </w:num>
  <w:num w:numId="8" w16cid:durableId="437873469">
    <w:abstractNumId w:val="11"/>
  </w:num>
  <w:num w:numId="9" w16cid:durableId="102236574">
    <w:abstractNumId w:val="4"/>
  </w:num>
  <w:num w:numId="10" w16cid:durableId="982587488">
    <w:abstractNumId w:val="10"/>
  </w:num>
  <w:num w:numId="11" w16cid:durableId="1894736452">
    <w:abstractNumId w:val="16"/>
  </w:num>
  <w:num w:numId="12" w16cid:durableId="67311056">
    <w:abstractNumId w:val="23"/>
  </w:num>
  <w:num w:numId="13" w16cid:durableId="1685863942">
    <w:abstractNumId w:val="14"/>
  </w:num>
  <w:num w:numId="14" w16cid:durableId="576939198">
    <w:abstractNumId w:val="22"/>
  </w:num>
  <w:num w:numId="15" w16cid:durableId="736899845">
    <w:abstractNumId w:val="8"/>
  </w:num>
  <w:num w:numId="16" w16cid:durableId="2031223555">
    <w:abstractNumId w:val="1"/>
  </w:num>
  <w:num w:numId="17" w16cid:durableId="1058938054">
    <w:abstractNumId w:val="21"/>
  </w:num>
  <w:num w:numId="18" w16cid:durableId="1307080515">
    <w:abstractNumId w:val="24"/>
  </w:num>
  <w:num w:numId="19" w16cid:durableId="92241442">
    <w:abstractNumId w:val="13"/>
  </w:num>
  <w:num w:numId="20" w16cid:durableId="1993480024">
    <w:abstractNumId w:val="18"/>
  </w:num>
  <w:num w:numId="21" w16cid:durableId="484711753">
    <w:abstractNumId w:val="2"/>
  </w:num>
  <w:num w:numId="22" w16cid:durableId="1902715912">
    <w:abstractNumId w:val="12"/>
  </w:num>
  <w:num w:numId="23" w16cid:durableId="820392280">
    <w:abstractNumId w:val="5"/>
  </w:num>
  <w:num w:numId="24" w16cid:durableId="947740409">
    <w:abstractNumId w:val="9"/>
  </w:num>
  <w:num w:numId="25" w16cid:durableId="839008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578C5"/>
    <w:rsid w:val="000A0150"/>
    <w:rsid w:val="000A5D3D"/>
    <w:rsid w:val="000B590A"/>
    <w:rsid w:val="000C3398"/>
    <w:rsid w:val="000E63C9"/>
    <w:rsid w:val="001077EB"/>
    <w:rsid w:val="00130E9D"/>
    <w:rsid w:val="001427DC"/>
    <w:rsid w:val="00142E75"/>
    <w:rsid w:val="00150A6D"/>
    <w:rsid w:val="001659B3"/>
    <w:rsid w:val="00166289"/>
    <w:rsid w:val="00180E9C"/>
    <w:rsid w:val="00182C0E"/>
    <w:rsid w:val="00185B35"/>
    <w:rsid w:val="00190754"/>
    <w:rsid w:val="00193C32"/>
    <w:rsid w:val="001F2BC8"/>
    <w:rsid w:val="001F2E4C"/>
    <w:rsid w:val="001F5F6B"/>
    <w:rsid w:val="00201D37"/>
    <w:rsid w:val="002121E2"/>
    <w:rsid w:val="00233FE4"/>
    <w:rsid w:val="00243EBC"/>
    <w:rsid w:val="00246A35"/>
    <w:rsid w:val="00251B8C"/>
    <w:rsid w:val="00274B0D"/>
    <w:rsid w:val="00282B3B"/>
    <w:rsid w:val="00284348"/>
    <w:rsid w:val="002874EF"/>
    <w:rsid w:val="002A0F20"/>
    <w:rsid w:val="002A12C2"/>
    <w:rsid w:val="002B6444"/>
    <w:rsid w:val="002C6113"/>
    <w:rsid w:val="002C6C9A"/>
    <w:rsid w:val="002C76B2"/>
    <w:rsid w:val="002D11AC"/>
    <w:rsid w:val="002E0179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D5E19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7821"/>
    <w:rsid w:val="0055709A"/>
    <w:rsid w:val="00572102"/>
    <w:rsid w:val="005E39CE"/>
    <w:rsid w:val="005F1BB0"/>
    <w:rsid w:val="00656702"/>
    <w:rsid w:val="00656C4D"/>
    <w:rsid w:val="00683D3A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24359"/>
    <w:rsid w:val="007302B3"/>
    <w:rsid w:val="00730733"/>
    <w:rsid w:val="00730E3A"/>
    <w:rsid w:val="00735B96"/>
    <w:rsid w:val="00736AAF"/>
    <w:rsid w:val="00765B2A"/>
    <w:rsid w:val="00774696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7E2FC3"/>
    <w:rsid w:val="00802AE7"/>
    <w:rsid w:val="00825F05"/>
    <w:rsid w:val="0084102C"/>
    <w:rsid w:val="00846F9C"/>
    <w:rsid w:val="008526CC"/>
    <w:rsid w:val="00862FE4"/>
    <w:rsid w:val="0086389A"/>
    <w:rsid w:val="0087605E"/>
    <w:rsid w:val="00892FF4"/>
    <w:rsid w:val="008B1FEE"/>
    <w:rsid w:val="008D0683"/>
    <w:rsid w:val="008D3A05"/>
    <w:rsid w:val="008E7A34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52667"/>
    <w:rsid w:val="00963317"/>
    <w:rsid w:val="00966B81"/>
    <w:rsid w:val="009C7720"/>
    <w:rsid w:val="00A23AF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2591D"/>
    <w:rsid w:val="00C4086D"/>
    <w:rsid w:val="00C476D5"/>
    <w:rsid w:val="00C84B57"/>
    <w:rsid w:val="00CA1896"/>
    <w:rsid w:val="00CB5B28"/>
    <w:rsid w:val="00CD35E0"/>
    <w:rsid w:val="00CE78CE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3291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A399A"/>
    <w:rsid w:val="00EA70EF"/>
    <w:rsid w:val="00EC1D3A"/>
    <w:rsid w:val="00EE326E"/>
    <w:rsid w:val="00EF555B"/>
    <w:rsid w:val="00F027BB"/>
    <w:rsid w:val="00F11DCF"/>
    <w:rsid w:val="00F162EA"/>
    <w:rsid w:val="00F25C48"/>
    <w:rsid w:val="00F44E0C"/>
    <w:rsid w:val="00F52D27"/>
    <w:rsid w:val="00F575EE"/>
    <w:rsid w:val="00F642DD"/>
    <w:rsid w:val="00F83527"/>
    <w:rsid w:val="00F90E6D"/>
    <w:rsid w:val="00F959C4"/>
    <w:rsid w:val="00FA4949"/>
    <w:rsid w:val="00FD583F"/>
    <w:rsid w:val="00FD7488"/>
    <w:rsid w:val="00FE5793"/>
    <w:rsid w:val="00FF16B4"/>
    <w:rsid w:val="00FF3E2E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1047B"/>
    <w:rsid w:val="00357B9E"/>
    <w:rsid w:val="00463ED9"/>
    <w:rsid w:val="0046493B"/>
    <w:rsid w:val="00497F4D"/>
    <w:rsid w:val="0071676C"/>
    <w:rsid w:val="007616D6"/>
    <w:rsid w:val="00821BC9"/>
    <w:rsid w:val="00830203"/>
    <w:rsid w:val="008669F1"/>
    <w:rsid w:val="00983D8B"/>
    <w:rsid w:val="009B565C"/>
    <w:rsid w:val="009C2CE2"/>
    <w:rsid w:val="009E7FA5"/>
    <w:rsid w:val="00A83379"/>
    <w:rsid w:val="00CE2903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Christopher Box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0C36503C1D84888F92C959071AC8E" ma:contentTypeVersion="12" ma:contentTypeDescription="Create a new document." ma:contentTypeScope="" ma:versionID="0aeda95bba0282eb838f7f5327bfbe6d">
  <xsd:schema xmlns:xsd="http://www.w3.org/2001/XMLSchema" xmlns:xs="http://www.w3.org/2001/XMLSchema" xmlns:p="http://schemas.microsoft.com/office/2006/metadata/properties" xmlns:ns2="c6db3edb-f2c8-47a5-ba93-05dbd813d402" xmlns:ns3="d9e29c58-2e31-4e66-a542-69a4d0631375" targetNamespace="http://schemas.microsoft.com/office/2006/metadata/properties" ma:root="true" ma:fieldsID="e255fc1415e78e476f46fcec0d144551" ns2:_="" ns3:_="">
    <xsd:import namespace="c6db3edb-f2c8-47a5-ba93-05dbd813d402"/>
    <xsd:import namespace="d9e29c58-2e31-4e66-a542-69a4d0631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b3edb-f2c8-47a5-ba93-05dbd813d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29c58-2e31-4e66-a542-69a4d06313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343c525-11ef-4a85-9d0c-9d7c2d68fc0c}" ma:internalName="TaxCatchAll" ma:showField="CatchAllData" ma:web="d9e29c58-2e31-4e66-a542-69a4d06313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F9208-5E33-4326-A7E6-1DB728F5A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b3edb-f2c8-47a5-ba93-05dbd813d402"/>
    <ds:schemaRef ds:uri="d9e29c58-2e31-4e66-a542-69a4d06313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30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4</cp:revision>
  <cp:lastPrinted>2022-12-28T01:41:00Z</cp:lastPrinted>
  <dcterms:created xsi:type="dcterms:W3CDTF">2023-02-24T13:20:00Z</dcterms:created>
  <dcterms:modified xsi:type="dcterms:W3CDTF">2023-02-27T10:34:00Z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