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AF89775" w:rsidR="00530BAF" w:rsidRPr="002C6C9A" w:rsidRDefault="00540D46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3AF89775" w:rsidR="00530BAF" w:rsidRPr="002C6C9A" w:rsidRDefault="00540D46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4061D88D" w:rsidR="007C6818" w:rsidRPr="00E959E4" w:rsidRDefault="006308CD" w:rsidP="00D077E9">
                <w:pPr>
                  <w:rPr>
                    <w:rStyle w:val="SubtitleChar"/>
                  </w:rPr>
                </w:pPr>
                <w:r>
                  <w:rPr>
                    <w:rFonts w:ascii="Arial" w:hAnsi="Arial" w:cs="Arial"/>
                  </w:rPr>
                  <w:t>2</w:t>
                </w:r>
                <w:r w:rsidR="00692DDD">
                  <w:rPr>
                    <w:rFonts w:ascii="Arial" w:hAnsi="Arial" w:cs="Arial"/>
                  </w:rPr>
                  <w:t>7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="00540D46"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7A03A286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308CD">
                  <w:rPr>
                    <w:rFonts w:ascii="Arial" w:hAnsi="Arial" w:cs="Arial"/>
                  </w:rPr>
                  <w:t>Christopher Box</w:t>
                </w:r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DB370B7" w14:textId="787ED5B4" w:rsidR="00E9713C" w:rsidRDefault="00D077E9" w:rsidP="006308CD">
      <w:pPr>
        <w:pStyle w:val="Content"/>
      </w:pPr>
      <w:r w:rsidRPr="00E9713C">
        <w:rPr>
          <w:rFonts w:ascii="Arial" w:hAnsi="Arial" w:cs="Arial"/>
          <w:b/>
          <w:bCs/>
        </w:rPr>
        <w:br w:type="page"/>
      </w:r>
    </w:p>
    <w:p w14:paraId="24CD3AAB" w14:textId="77777777" w:rsidR="006308CD" w:rsidRDefault="006308CD" w:rsidP="00E9713C">
      <w:pPr>
        <w:spacing w:after="200"/>
        <w:rPr>
          <w:b w:val="0"/>
        </w:rPr>
      </w:pPr>
    </w:p>
    <w:p w14:paraId="79A3017B" w14:textId="0A0D6783" w:rsidR="006308CD" w:rsidRDefault="006308CD" w:rsidP="00692DDD">
      <w:pPr>
        <w:spacing w:after="200"/>
        <w:rPr>
          <w:b w:val="0"/>
        </w:rPr>
      </w:pPr>
      <w:r>
        <w:rPr>
          <w:b w:val="0"/>
        </w:rPr>
        <w:t xml:space="preserve">Final </w:t>
      </w:r>
      <w:r w:rsidR="00692DDD">
        <w:rPr>
          <w:b w:val="0"/>
        </w:rPr>
        <w:t>meeting!</w:t>
      </w:r>
    </w:p>
    <w:p w14:paraId="3F48B8CC" w14:textId="77777777" w:rsidR="00692DDD" w:rsidRDefault="00692DDD" w:rsidP="00692DDD">
      <w:pPr>
        <w:spacing w:after="200"/>
        <w:rPr>
          <w:b w:val="0"/>
        </w:rPr>
      </w:pPr>
    </w:p>
    <w:p w14:paraId="52455D77" w14:textId="63E64A64" w:rsidR="00692DDD" w:rsidRDefault="00692DDD" w:rsidP="00692DDD">
      <w:pPr>
        <w:spacing w:after="200"/>
        <w:rPr>
          <w:b w:val="0"/>
        </w:rPr>
      </w:pPr>
      <w:r>
        <w:rPr>
          <w:b w:val="0"/>
        </w:rPr>
        <w:t>Discuss A3 – does anything need to be changed before submission?</w:t>
      </w:r>
    </w:p>
    <w:p w14:paraId="14C0C7D5" w14:textId="77777777" w:rsidR="00692DDD" w:rsidRDefault="00692DDD" w:rsidP="00692DDD">
      <w:pPr>
        <w:spacing w:after="200"/>
        <w:rPr>
          <w:b w:val="0"/>
        </w:rPr>
      </w:pPr>
    </w:p>
    <w:p w14:paraId="6835C0C2" w14:textId="7B1AD97D" w:rsidR="00692DDD" w:rsidRDefault="00692DDD" w:rsidP="00692DDD">
      <w:pPr>
        <w:spacing w:after="200"/>
        <w:rPr>
          <w:b w:val="0"/>
        </w:rPr>
      </w:pPr>
      <w:r>
        <w:rPr>
          <w:b w:val="0"/>
        </w:rPr>
        <w:t>Discuss A5 – does anything need to be changed before submission?</w:t>
      </w:r>
    </w:p>
    <w:p w14:paraId="50167EDB" w14:textId="77777777" w:rsidR="00692DDD" w:rsidRDefault="00692DDD" w:rsidP="00692DDD">
      <w:pPr>
        <w:spacing w:after="200"/>
        <w:rPr>
          <w:b w:val="0"/>
        </w:rPr>
      </w:pPr>
    </w:p>
    <w:sectPr w:rsidR="00692DDD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51D4" w14:textId="77777777" w:rsidR="00026B7B" w:rsidRDefault="00026B7B">
      <w:r>
        <w:separator/>
      </w:r>
    </w:p>
    <w:p w14:paraId="33E4026A" w14:textId="77777777" w:rsidR="00026B7B" w:rsidRDefault="00026B7B"/>
  </w:endnote>
  <w:endnote w:type="continuationSeparator" w:id="0">
    <w:p w14:paraId="495F6C99" w14:textId="77777777" w:rsidR="00026B7B" w:rsidRDefault="00026B7B">
      <w:r>
        <w:continuationSeparator/>
      </w:r>
    </w:p>
    <w:p w14:paraId="6CD61554" w14:textId="77777777" w:rsidR="00026B7B" w:rsidRDefault="00026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F7CF" w14:textId="77777777" w:rsidR="00026B7B" w:rsidRDefault="00026B7B">
      <w:r>
        <w:separator/>
      </w:r>
    </w:p>
    <w:p w14:paraId="280D825D" w14:textId="77777777" w:rsidR="00026B7B" w:rsidRDefault="00026B7B"/>
  </w:footnote>
  <w:footnote w:type="continuationSeparator" w:id="0">
    <w:p w14:paraId="53C72B46" w14:textId="77777777" w:rsidR="00026B7B" w:rsidRDefault="00026B7B">
      <w:r>
        <w:continuationSeparator/>
      </w:r>
    </w:p>
    <w:p w14:paraId="1AD40DB9" w14:textId="77777777" w:rsidR="00026B7B" w:rsidRDefault="00026B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21034"/>
    <w:multiLevelType w:val="hybridMultilevel"/>
    <w:tmpl w:val="AB58C462"/>
    <w:lvl w:ilvl="0" w:tplc="54B4FED4">
      <w:start w:val="2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F92E68"/>
    <w:multiLevelType w:val="hybridMultilevel"/>
    <w:tmpl w:val="0DC21AC0"/>
    <w:lvl w:ilvl="0" w:tplc="FE2A2536">
      <w:start w:val="2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C25380"/>
    <w:multiLevelType w:val="hybridMultilevel"/>
    <w:tmpl w:val="59BE589E"/>
    <w:lvl w:ilvl="0" w:tplc="1AEA06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21"/>
  </w:num>
  <w:num w:numId="2" w16cid:durableId="878123830">
    <w:abstractNumId w:val="8"/>
  </w:num>
  <w:num w:numId="3" w16cid:durableId="285044597">
    <w:abstractNumId w:val="18"/>
  </w:num>
  <w:num w:numId="4" w16cid:durableId="1217005966">
    <w:abstractNumId w:val="4"/>
  </w:num>
  <w:num w:numId="5" w16cid:durableId="2129161823">
    <w:abstractNumId w:val="0"/>
  </w:num>
  <w:num w:numId="6" w16cid:durableId="1516649146">
    <w:abstractNumId w:val="16"/>
  </w:num>
  <w:num w:numId="7" w16cid:durableId="960921337">
    <w:abstractNumId w:val="7"/>
  </w:num>
  <w:num w:numId="8" w16cid:durableId="437873469">
    <w:abstractNumId w:val="12"/>
  </w:num>
  <w:num w:numId="9" w16cid:durableId="102236574">
    <w:abstractNumId w:val="5"/>
  </w:num>
  <w:num w:numId="10" w16cid:durableId="982587488">
    <w:abstractNumId w:val="11"/>
  </w:num>
  <w:num w:numId="11" w16cid:durableId="1894736452">
    <w:abstractNumId w:val="17"/>
  </w:num>
  <w:num w:numId="12" w16cid:durableId="67311056">
    <w:abstractNumId w:val="25"/>
  </w:num>
  <w:num w:numId="13" w16cid:durableId="1685863942">
    <w:abstractNumId w:val="15"/>
  </w:num>
  <w:num w:numId="14" w16cid:durableId="576939198">
    <w:abstractNumId w:val="24"/>
  </w:num>
  <w:num w:numId="15" w16cid:durableId="736899845">
    <w:abstractNumId w:val="9"/>
  </w:num>
  <w:num w:numId="16" w16cid:durableId="2031223555">
    <w:abstractNumId w:val="1"/>
  </w:num>
  <w:num w:numId="17" w16cid:durableId="1058938054">
    <w:abstractNumId w:val="23"/>
  </w:num>
  <w:num w:numId="18" w16cid:durableId="1307080515">
    <w:abstractNumId w:val="27"/>
  </w:num>
  <w:num w:numId="19" w16cid:durableId="92241442">
    <w:abstractNumId w:val="14"/>
  </w:num>
  <w:num w:numId="20" w16cid:durableId="1993480024">
    <w:abstractNumId w:val="19"/>
  </w:num>
  <w:num w:numId="21" w16cid:durableId="484711753">
    <w:abstractNumId w:val="2"/>
  </w:num>
  <w:num w:numId="22" w16cid:durableId="1902715912">
    <w:abstractNumId w:val="13"/>
  </w:num>
  <w:num w:numId="23" w16cid:durableId="820392280">
    <w:abstractNumId w:val="6"/>
  </w:num>
  <w:num w:numId="24" w16cid:durableId="947740409">
    <w:abstractNumId w:val="10"/>
  </w:num>
  <w:num w:numId="25" w16cid:durableId="839008507">
    <w:abstractNumId w:val="22"/>
  </w:num>
  <w:num w:numId="26" w16cid:durableId="1571497179">
    <w:abstractNumId w:val="26"/>
  </w:num>
  <w:num w:numId="27" w16cid:durableId="1501308119">
    <w:abstractNumId w:val="20"/>
  </w:num>
  <w:num w:numId="28" w16cid:durableId="390154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26B7B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6238B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0D46"/>
    <w:rsid w:val="00547821"/>
    <w:rsid w:val="0055709A"/>
    <w:rsid w:val="00572102"/>
    <w:rsid w:val="005E39CE"/>
    <w:rsid w:val="005F1BB0"/>
    <w:rsid w:val="006308CD"/>
    <w:rsid w:val="00656702"/>
    <w:rsid w:val="00656C4D"/>
    <w:rsid w:val="00692DD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26575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2419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59A6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9713C"/>
    <w:rsid w:val="00EA399A"/>
    <w:rsid w:val="00EA70EF"/>
    <w:rsid w:val="00EE326E"/>
    <w:rsid w:val="00EF555B"/>
    <w:rsid w:val="00F0166E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87F8C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3F2408"/>
    <w:rsid w:val="00463ED9"/>
    <w:rsid w:val="0046493B"/>
    <w:rsid w:val="006E33E5"/>
    <w:rsid w:val="0071676C"/>
    <w:rsid w:val="007616D6"/>
    <w:rsid w:val="007E3F36"/>
    <w:rsid w:val="00830203"/>
    <w:rsid w:val="008669F1"/>
    <w:rsid w:val="00983D8B"/>
    <w:rsid w:val="009B565C"/>
    <w:rsid w:val="009C2CE2"/>
    <w:rsid w:val="009E7FA5"/>
    <w:rsid w:val="00A83379"/>
    <w:rsid w:val="00B41F4D"/>
    <w:rsid w:val="00B94ACE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Christopher Box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0C36503C1D84888F92C959071AC8E" ma:contentTypeVersion="12" ma:contentTypeDescription="Create a new document." ma:contentTypeScope="" ma:versionID="0aeda95bba0282eb838f7f5327bfbe6d">
  <xsd:schema xmlns:xsd="http://www.w3.org/2001/XMLSchema" xmlns:xs="http://www.w3.org/2001/XMLSchema" xmlns:p="http://schemas.microsoft.com/office/2006/metadata/properties" xmlns:ns2="c6db3edb-f2c8-47a5-ba93-05dbd813d402" xmlns:ns3="d9e29c58-2e31-4e66-a542-69a4d0631375" targetNamespace="http://schemas.microsoft.com/office/2006/metadata/properties" ma:root="true" ma:fieldsID="e255fc1415e78e476f46fcec0d144551" ns2:_="" ns3:_="">
    <xsd:import namespace="c6db3edb-f2c8-47a5-ba93-05dbd813d402"/>
    <xsd:import namespace="d9e29c58-2e31-4e66-a542-69a4d0631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b3edb-f2c8-47a5-ba93-05dbd813d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29c58-2e31-4e66-a542-69a4d06313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43c525-11ef-4a85-9d0c-9d7c2d68fc0c}" ma:internalName="TaxCatchAll" ma:showField="CatchAllData" ma:web="d9e29c58-2e31-4e66-a542-69a4d06313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627CA-3DE9-4285-9C15-926D9B768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b3edb-f2c8-47a5-ba93-05dbd813d402"/>
    <ds:schemaRef ds:uri="d9e29c58-2e31-4e66-a542-69a4d0631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3</cp:revision>
  <cp:lastPrinted>2022-12-28T01:41:00Z</cp:lastPrinted>
  <dcterms:created xsi:type="dcterms:W3CDTF">2023-02-24T13:18:00Z</dcterms:created>
  <dcterms:modified xsi:type="dcterms:W3CDTF">2023-02-27T09:54:00Z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