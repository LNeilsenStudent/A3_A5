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088CCF3" w:rsidR="00530BAF" w:rsidRPr="002C6C9A" w:rsidRDefault="00774696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3088CCF3" w:rsidR="00530BAF" w:rsidRPr="002C6C9A" w:rsidRDefault="00774696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247775B4" w:rsidR="007C6818" w:rsidRPr="00E959E4" w:rsidRDefault="000C3398" w:rsidP="00D077E9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2AB7085A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648C24C2" w14:textId="1F5C638E" w:rsidR="00907016" w:rsidRDefault="00774696" w:rsidP="00CE78CE">
      <w:pPr>
        <w:pStyle w:val="Content"/>
        <w:rPr>
          <w:lang w:val="en-AU" w:eastAsia="en-AU"/>
        </w:rPr>
      </w:pPr>
      <w:r w:rsidRPr="00CE78CE">
        <w:rPr>
          <w:b/>
          <w:bCs/>
          <w:lang w:val="en-AU" w:eastAsia="en-AU"/>
        </w:rPr>
        <w:lastRenderedPageBreak/>
        <w:t>Planning documents</w:t>
      </w:r>
      <w:r>
        <w:rPr>
          <w:lang w:val="en-AU" w:eastAsia="en-AU"/>
        </w:rPr>
        <w:t>:</w:t>
      </w:r>
    </w:p>
    <w:p w14:paraId="0B5C349D" w14:textId="743FC0F7" w:rsidR="00774696" w:rsidRPr="00CE78CE" w:rsidRDefault="00774696" w:rsidP="00CE78CE">
      <w:pPr>
        <w:pStyle w:val="Content"/>
        <w:rPr>
          <w:bCs/>
          <w:lang w:val="en-AU" w:eastAsia="en-AU"/>
        </w:rPr>
      </w:pPr>
      <w:r w:rsidRPr="00CE78CE">
        <w:rPr>
          <w:bCs/>
          <w:lang w:val="en-AU" w:eastAsia="en-AU"/>
        </w:rPr>
        <w:t>Spreadsheet will automatically track our hours if we assign people to jobs</w:t>
      </w:r>
    </w:p>
    <w:p w14:paraId="4CDAB971" w14:textId="01225AB8" w:rsidR="00774696" w:rsidRPr="00CE78CE" w:rsidRDefault="00774696" w:rsidP="00CE78CE">
      <w:pPr>
        <w:pStyle w:val="Content"/>
        <w:rPr>
          <w:bCs/>
          <w:lang w:val="en-AU" w:eastAsia="en-AU"/>
        </w:rPr>
      </w:pPr>
      <w:r w:rsidRPr="00CE78CE">
        <w:rPr>
          <w:bCs/>
          <w:lang w:val="en-AU" w:eastAsia="en-AU"/>
        </w:rPr>
        <w:t>The text document explains the planning of the spreadsheet</w:t>
      </w:r>
    </w:p>
    <w:p w14:paraId="1DFEEAAF" w14:textId="77777777" w:rsidR="00774696" w:rsidRDefault="00774696" w:rsidP="00CE78CE">
      <w:pPr>
        <w:pStyle w:val="Content"/>
        <w:rPr>
          <w:b/>
          <w:lang w:val="en-AU" w:eastAsia="en-AU"/>
        </w:rPr>
      </w:pPr>
    </w:p>
    <w:p w14:paraId="7EBE997F" w14:textId="7D96114B" w:rsidR="00774696" w:rsidRPr="00CE78CE" w:rsidRDefault="00774696" w:rsidP="00CE78CE">
      <w:pPr>
        <w:pStyle w:val="Content"/>
        <w:rPr>
          <w:b/>
          <w:bCs/>
          <w:lang w:val="en-AU" w:eastAsia="en-AU"/>
        </w:rPr>
      </w:pPr>
      <w:r w:rsidRPr="00CE78CE">
        <w:rPr>
          <w:b/>
          <w:bCs/>
          <w:lang w:val="en-AU" w:eastAsia="en-AU"/>
        </w:rPr>
        <w:t>Project description:</w:t>
      </w:r>
    </w:p>
    <w:p w14:paraId="773A121F" w14:textId="025AF0BA" w:rsidR="00907016" w:rsidRPr="00CE78CE" w:rsidRDefault="00CE78CE" w:rsidP="00CE78CE">
      <w:pPr>
        <w:pStyle w:val="Content"/>
        <w:numPr>
          <w:ilvl w:val="0"/>
          <w:numId w:val="25"/>
        </w:numPr>
        <w:rPr>
          <w:bCs/>
          <w:lang w:val="en-AU" w:eastAsia="en-AU"/>
        </w:rPr>
      </w:pPr>
      <w:r w:rsidRPr="00CE78CE">
        <w:rPr>
          <w:bCs/>
          <w:lang w:val="en-AU" w:eastAsia="en-AU"/>
        </w:rPr>
        <w:t>Ash</w:t>
      </w:r>
      <w:r>
        <w:rPr>
          <w:bCs/>
          <w:lang w:val="en-AU" w:eastAsia="en-AU"/>
        </w:rPr>
        <w:t>:</w:t>
      </w:r>
      <w:r w:rsidRPr="00CE78CE">
        <w:rPr>
          <w:bCs/>
          <w:lang w:val="en-AU" w:eastAsia="en-AU"/>
        </w:rPr>
        <w:t xml:space="preserve"> </w:t>
      </w:r>
      <w:r w:rsidRPr="00CE78CE">
        <w:rPr>
          <w:bCs/>
          <w:i/>
          <w:iCs/>
          <w:lang w:val="en-AU" w:eastAsia="en-AU"/>
        </w:rPr>
        <w:t xml:space="preserve">Transcript: </w:t>
      </w:r>
      <w:r w:rsidRPr="00CE78CE">
        <w:rPr>
          <w:bCs/>
          <w:lang w:val="en-AU" w:eastAsia="en-AU"/>
        </w:rPr>
        <w:t xml:space="preserve"> </w:t>
      </w:r>
    </w:p>
    <w:p w14:paraId="649A98D9" w14:textId="14745F3D" w:rsidR="00CE78CE" w:rsidRPr="00CE78CE" w:rsidRDefault="00CE78CE" w:rsidP="00CE78CE">
      <w:pPr>
        <w:pStyle w:val="Content"/>
        <w:ind w:left="1440"/>
        <w:rPr>
          <w:lang w:val="en-AU" w:eastAsia="en-AU"/>
        </w:rPr>
      </w:pPr>
      <w:r>
        <w:rPr>
          <w:lang w:val="en-AU" w:eastAsia="en-AU"/>
        </w:rPr>
        <w:t>“</w:t>
      </w:r>
      <w:r w:rsidRPr="00CE78CE">
        <w:rPr>
          <w:lang w:val="en-AU" w:eastAsia="en-AU"/>
        </w:rPr>
        <w:t xml:space="preserve">OK. OK. For me as </w:t>
      </w:r>
      <w:proofErr w:type="gramStart"/>
      <w:r w:rsidRPr="00CE78CE">
        <w:rPr>
          <w:lang w:val="en-AU" w:eastAsia="en-AU"/>
        </w:rPr>
        <w:t>I'm</w:t>
      </w:r>
      <w:proofErr w:type="gramEnd"/>
      <w:r w:rsidRPr="00CE78CE">
        <w:rPr>
          <w:lang w:val="en-AU" w:eastAsia="en-AU"/>
        </w:rPr>
        <w:t xml:space="preserve"> having a mechanical engineering background. </w:t>
      </w:r>
      <w:proofErr w:type="gramStart"/>
      <w:r w:rsidRPr="00CE78CE">
        <w:rPr>
          <w:lang w:val="en-AU" w:eastAsia="en-AU"/>
        </w:rPr>
        <w:t>So</w:t>
      </w:r>
      <w:proofErr w:type="gramEnd"/>
      <w:r w:rsidRPr="00CE78CE">
        <w:rPr>
          <w:lang w:val="en-AU" w:eastAsia="en-AU"/>
        </w:rPr>
        <w:t xml:space="preserve"> it's </w:t>
      </w:r>
      <w:proofErr w:type="spellStart"/>
      <w:r w:rsidRPr="00CE78CE">
        <w:rPr>
          <w:lang w:val="en-AU" w:eastAsia="en-AU"/>
        </w:rPr>
        <w:t>it's</w:t>
      </w:r>
      <w:proofErr w:type="spellEnd"/>
      <w:r w:rsidRPr="00CE78CE">
        <w:rPr>
          <w:lang w:val="en-AU" w:eastAsia="en-AU"/>
        </w:rPr>
        <w:t xml:space="preserve"> very relevant with me for the my shirts and quotes in and all those sort of things. And as it is, I have gone through so much with the automotives and this thing and it maybe if we further implemented the further refining it may be very useful with the manufacturing and </w:t>
      </w:r>
      <w:proofErr w:type="spellStart"/>
      <w:r w:rsidRPr="00CE78CE">
        <w:rPr>
          <w:lang w:val="en-AU" w:eastAsia="en-AU"/>
        </w:rPr>
        <w:t>and</w:t>
      </w:r>
      <w:proofErr w:type="spellEnd"/>
      <w:r w:rsidRPr="00CE78CE">
        <w:rPr>
          <w:lang w:val="en-AU" w:eastAsia="en-AU"/>
        </w:rPr>
        <w:t xml:space="preserve"> that sort of areas.</w:t>
      </w:r>
    </w:p>
    <w:p w14:paraId="19E6A7C2" w14:textId="1BE8FB62" w:rsidR="00CE78CE" w:rsidRDefault="00CE78CE" w:rsidP="00CE78CE">
      <w:pPr>
        <w:pStyle w:val="Content"/>
        <w:ind w:left="1440"/>
        <w:rPr>
          <w:lang w:val="en-AU" w:eastAsia="en-AU"/>
        </w:rPr>
      </w:pPr>
      <w:r w:rsidRPr="00CE78CE">
        <w:rPr>
          <w:lang w:val="en-AU" w:eastAsia="en-AU"/>
        </w:rPr>
        <w:t xml:space="preserve">We have people </w:t>
      </w:r>
      <w:proofErr w:type="gramStart"/>
      <w:r w:rsidRPr="00CE78CE">
        <w:rPr>
          <w:lang w:val="en-AU" w:eastAsia="en-AU"/>
        </w:rPr>
        <w:t>have to</w:t>
      </w:r>
      <w:proofErr w:type="gramEnd"/>
      <w:r w:rsidRPr="00CE78CE">
        <w:rPr>
          <w:lang w:val="en-AU" w:eastAsia="en-AU"/>
        </w:rPr>
        <w:t xml:space="preserve"> who make the install the machines and </w:t>
      </w:r>
      <w:proofErr w:type="spellStart"/>
      <w:r w:rsidRPr="00CE78CE">
        <w:rPr>
          <w:lang w:val="en-AU" w:eastAsia="en-AU"/>
        </w:rPr>
        <w:t>and</w:t>
      </w:r>
      <w:proofErr w:type="spellEnd"/>
      <w:r w:rsidRPr="00CE78CE">
        <w:rPr>
          <w:lang w:val="en-AU" w:eastAsia="en-AU"/>
        </w:rPr>
        <w:t xml:space="preserve"> they have to work around that. So that sort of things </w:t>
      </w:r>
      <w:proofErr w:type="gramStart"/>
      <w:r w:rsidRPr="00CE78CE">
        <w:rPr>
          <w:lang w:val="en-AU" w:eastAsia="en-AU"/>
        </w:rPr>
        <w:t>are</w:t>
      </w:r>
      <w:proofErr w:type="gramEnd"/>
      <w:r w:rsidRPr="00CE78CE">
        <w:rPr>
          <w:lang w:val="en-AU" w:eastAsia="en-AU"/>
        </w:rPr>
        <w:t xml:space="preserve"> very relevant in in my area because basically I'm from the mechanical engineering side and this is a relevant to the trade side.</w:t>
      </w:r>
      <w:r>
        <w:rPr>
          <w:lang w:val="en-AU" w:eastAsia="en-AU"/>
        </w:rPr>
        <w:t>”</w:t>
      </w:r>
    </w:p>
    <w:p w14:paraId="54009599" w14:textId="60E04289" w:rsidR="002E0179" w:rsidRPr="008E7A34" w:rsidRDefault="002E0179" w:rsidP="002E0179">
      <w:pPr>
        <w:pStyle w:val="Content"/>
        <w:numPr>
          <w:ilvl w:val="0"/>
          <w:numId w:val="25"/>
        </w:numPr>
        <w:rPr>
          <w:lang w:val="en-AU" w:eastAsia="en-AU"/>
        </w:rPr>
      </w:pPr>
      <w:r>
        <w:rPr>
          <w:bCs/>
          <w:lang w:val="en-AU" w:eastAsia="en-AU"/>
        </w:rPr>
        <w:t xml:space="preserve">Chris: </w:t>
      </w:r>
      <w:r w:rsidRPr="00CE78CE">
        <w:rPr>
          <w:bCs/>
          <w:i/>
          <w:iCs/>
          <w:lang w:val="en-AU" w:eastAsia="en-AU"/>
        </w:rPr>
        <w:t>Transcript</w:t>
      </w:r>
      <w:r w:rsidR="008E7A34">
        <w:rPr>
          <w:bCs/>
          <w:i/>
          <w:iCs/>
          <w:lang w:val="en-AU" w:eastAsia="en-AU"/>
        </w:rPr>
        <w:t>:</w:t>
      </w:r>
    </w:p>
    <w:p w14:paraId="6E2DE13A" w14:textId="77777777" w:rsidR="008E7A34" w:rsidRPr="008E7A34" w:rsidRDefault="008E7A34" w:rsidP="008E7A34">
      <w:pPr>
        <w:pStyle w:val="Content"/>
        <w:ind w:left="1440"/>
        <w:rPr>
          <w:bCs/>
          <w:lang w:val="en-AU" w:eastAsia="en-AU"/>
        </w:rPr>
      </w:pPr>
      <w:r>
        <w:rPr>
          <w:bCs/>
          <w:lang w:val="en-AU" w:eastAsia="en-AU"/>
        </w:rPr>
        <w:t>“</w:t>
      </w:r>
      <w:r w:rsidRPr="008E7A34">
        <w:rPr>
          <w:bCs/>
          <w:lang w:val="en-AU" w:eastAsia="en-AU"/>
        </w:rPr>
        <w:t xml:space="preserve">I said the app development side of things I've or </w:t>
      </w:r>
      <w:proofErr w:type="gramStart"/>
      <w:r w:rsidRPr="008E7A34">
        <w:rPr>
          <w:bCs/>
          <w:lang w:val="en-AU" w:eastAsia="en-AU"/>
        </w:rPr>
        <w:t>I've</w:t>
      </w:r>
      <w:proofErr w:type="gramEnd"/>
      <w:r w:rsidRPr="008E7A34">
        <w:rPr>
          <w:bCs/>
          <w:lang w:val="en-AU" w:eastAsia="en-AU"/>
        </w:rPr>
        <w:t xml:space="preserve"> been interested in.</w:t>
      </w:r>
    </w:p>
    <w:p w14:paraId="683F1DBF" w14:textId="6255E1DE" w:rsidR="008E7A34" w:rsidRPr="008E7A34" w:rsidRDefault="008E7A34" w:rsidP="008E7A34">
      <w:pPr>
        <w:pStyle w:val="Content"/>
        <w:ind w:left="1440"/>
        <w:rPr>
          <w:bCs/>
          <w:lang w:val="en-AU" w:eastAsia="en-AU"/>
        </w:rPr>
      </w:pPr>
      <w:r w:rsidRPr="008E7A34">
        <w:rPr>
          <w:bCs/>
          <w:lang w:val="en-AU" w:eastAsia="en-AU"/>
        </w:rPr>
        <w:t xml:space="preserve">Developing apps, so </w:t>
      </w:r>
      <w:proofErr w:type="gramStart"/>
      <w:r w:rsidRPr="008E7A34">
        <w:rPr>
          <w:bCs/>
          <w:lang w:val="en-AU" w:eastAsia="en-AU"/>
        </w:rPr>
        <w:t>I'd</w:t>
      </w:r>
      <w:proofErr w:type="gramEnd"/>
      <w:r w:rsidRPr="008E7A34">
        <w:rPr>
          <w:bCs/>
          <w:lang w:val="en-AU" w:eastAsia="en-AU"/>
        </w:rPr>
        <w:t xml:space="preserve"> </w:t>
      </w:r>
      <w:proofErr w:type="spellStart"/>
      <w:r w:rsidRPr="008E7A34">
        <w:rPr>
          <w:bCs/>
          <w:lang w:val="en-AU" w:eastAsia="en-AU"/>
        </w:rPr>
        <w:t>I'd</w:t>
      </w:r>
      <w:proofErr w:type="spellEnd"/>
      <w:r w:rsidRPr="008E7A34">
        <w:rPr>
          <w:bCs/>
          <w:lang w:val="en-AU" w:eastAsia="en-AU"/>
        </w:rPr>
        <w:t xml:space="preserve"> really like to learn how to do that</w:t>
      </w:r>
      <w:r>
        <w:rPr>
          <w:bCs/>
          <w:lang w:val="en-AU" w:eastAsia="en-AU"/>
        </w:rPr>
        <w:t>…</w:t>
      </w:r>
    </w:p>
    <w:p w14:paraId="5294E71F" w14:textId="77777777" w:rsidR="008E7A34" w:rsidRDefault="008E7A34" w:rsidP="008E7A34">
      <w:pPr>
        <w:pStyle w:val="Content"/>
        <w:ind w:left="1440"/>
        <w:rPr>
          <w:bCs/>
          <w:lang w:val="en-AU" w:eastAsia="en-AU"/>
        </w:rPr>
      </w:pPr>
      <w:r w:rsidRPr="008E7A34">
        <w:rPr>
          <w:bCs/>
          <w:lang w:val="en-AU" w:eastAsia="en-AU"/>
        </w:rPr>
        <w:t xml:space="preserve">And </w:t>
      </w:r>
      <w:proofErr w:type="gramStart"/>
      <w:r w:rsidRPr="008E7A34">
        <w:rPr>
          <w:bCs/>
          <w:lang w:val="en-AU" w:eastAsia="en-AU"/>
        </w:rPr>
        <w:t>also</w:t>
      </w:r>
      <w:proofErr w:type="gramEnd"/>
      <w:r w:rsidRPr="008E7A34">
        <w:rPr>
          <w:bCs/>
          <w:lang w:val="en-AU" w:eastAsia="en-AU"/>
        </w:rPr>
        <w:t xml:space="preserve"> the design of the app</w:t>
      </w:r>
      <w:r>
        <w:rPr>
          <w:bCs/>
          <w:lang w:val="en-AU" w:eastAsia="en-AU"/>
        </w:rPr>
        <w:t>…</w:t>
      </w:r>
    </w:p>
    <w:p w14:paraId="6F8752A4" w14:textId="77777777" w:rsidR="008E7A34" w:rsidRPr="008E7A34" w:rsidRDefault="008E7A34" w:rsidP="008E7A34">
      <w:pPr>
        <w:pStyle w:val="Content"/>
        <w:ind w:left="1440"/>
        <w:rPr>
          <w:bCs/>
          <w:lang w:val="en-AU" w:eastAsia="en-AU"/>
        </w:rPr>
      </w:pPr>
      <w:r w:rsidRPr="008E7A34">
        <w:rPr>
          <w:bCs/>
          <w:lang w:val="en-AU" w:eastAsia="en-AU"/>
        </w:rPr>
        <w:t xml:space="preserve">I think </w:t>
      </w:r>
      <w:proofErr w:type="gramStart"/>
      <w:r w:rsidRPr="008E7A34">
        <w:rPr>
          <w:bCs/>
          <w:lang w:val="en-AU" w:eastAsia="en-AU"/>
        </w:rPr>
        <w:t>that's</w:t>
      </w:r>
      <w:proofErr w:type="gramEnd"/>
      <w:r w:rsidRPr="008E7A34">
        <w:rPr>
          <w:bCs/>
          <w:lang w:val="en-AU" w:eastAsia="en-AU"/>
        </w:rPr>
        <w:t xml:space="preserve"> probably the main part of what appeals to me about the project.</w:t>
      </w:r>
    </w:p>
    <w:p w14:paraId="357A4D72" w14:textId="77777777" w:rsidR="008E7A34" w:rsidRPr="008E7A34" w:rsidRDefault="008E7A34" w:rsidP="008E7A34">
      <w:pPr>
        <w:pStyle w:val="Content"/>
        <w:ind w:left="1440"/>
        <w:rPr>
          <w:bCs/>
          <w:lang w:val="en-AU" w:eastAsia="en-AU"/>
        </w:rPr>
      </w:pPr>
      <w:r w:rsidRPr="008E7A34">
        <w:rPr>
          <w:bCs/>
          <w:lang w:val="en-AU" w:eastAsia="en-AU"/>
        </w:rPr>
        <w:t xml:space="preserve">Uh, my name feature will help me because we </w:t>
      </w:r>
      <w:proofErr w:type="gramStart"/>
      <w:r w:rsidRPr="008E7A34">
        <w:rPr>
          <w:bCs/>
          <w:lang w:val="en-AU" w:eastAsia="en-AU"/>
        </w:rPr>
        <w:t>have to</w:t>
      </w:r>
      <w:proofErr w:type="gramEnd"/>
      <w:r w:rsidRPr="008E7A34">
        <w:rPr>
          <w:bCs/>
          <w:lang w:val="en-AU" w:eastAsia="en-AU"/>
        </w:rPr>
        <w:t xml:space="preserve"> learn how to use unity or at least basically and see how things are designed that way.</w:t>
      </w:r>
    </w:p>
    <w:p w14:paraId="2FF9EF99" w14:textId="77777777" w:rsidR="008E7A34" w:rsidRPr="008E7A34" w:rsidRDefault="008E7A34" w:rsidP="008E7A34">
      <w:pPr>
        <w:pStyle w:val="Content"/>
        <w:ind w:left="1440"/>
        <w:rPr>
          <w:bCs/>
          <w:lang w:val="en-AU" w:eastAsia="en-AU"/>
        </w:rPr>
      </w:pPr>
      <w:r w:rsidRPr="008E7A34">
        <w:rPr>
          <w:bCs/>
          <w:lang w:val="en-AU" w:eastAsia="en-AU"/>
        </w:rPr>
        <w:t>And I might be able to.</w:t>
      </w:r>
    </w:p>
    <w:p w14:paraId="22698A9D" w14:textId="77777777" w:rsidR="008E7A34" w:rsidRPr="008E7A34" w:rsidRDefault="008E7A34" w:rsidP="008E7A34">
      <w:pPr>
        <w:pStyle w:val="Content"/>
        <w:ind w:left="1440"/>
        <w:rPr>
          <w:bCs/>
          <w:lang w:val="en-AU" w:eastAsia="en-AU"/>
        </w:rPr>
      </w:pPr>
      <w:r w:rsidRPr="008E7A34">
        <w:rPr>
          <w:bCs/>
          <w:lang w:val="en-AU" w:eastAsia="en-AU"/>
        </w:rPr>
        <w:t>Umm. Then go on to do further learning.</w:t>
      </w:r>
    </w:p>
    <w:p w14:paraId="7E04D7C9" w14:textId="404B40BE" w:rsidR="008E7A34" w:rsidRDefault="008E7A34" w:rsidP="008E7A34">
      <w:pPr>
        <w:pStyle w:val="Content"/>
        <w:ind w:left="1440"/>
        <w:rPr>
          <w:bCs/>
          <w:lang w:val="en-AU" w:eastAsia="en-AU"/>
        </w:rPr>
      </w:pPr>
      <w:r w:rsidRPr="008E7A34">
        <w:rPr>
          <w:bCs/>
          <w:lang w:val="en-AU" w:eastAsia="en-AU"/>
        </w:rPr>
        <w:t>Community or other building up like have a building project, coding program, programs.</w:t>
      </w:r>
      <w:r>
        <w:rPr>
          <w:bCs/>
          <w:lang w:val="en-AU" w:eastAsia="en-AU"/>
        </w:rPr>
        <w:t>”</w:t>
      </w:r>
    </w:p>
    <w:p w14:paraId="21FF84EE" w14:textId="7CDE24FD" w:rsidR="008E7A34" w:rsidRPr="008E7A34" w:rsidRDefault="008E7A34" w:rsidP="008E7A34">
      <w:pPr>
        <w:pStyle w:val="Content"/>
        <w:numPr>
          <w:ilvl w:val="0"/>
          <w:numId w:val="25"/>
        </w:numPr>
        <w:rPr>
          <w:lang w:val="en-AU" w:eastAsia="en-AU"/>
        </w:rPr>
      </w:pPr>
      <w:r>
        <w:rPr>
          <w:bCs/>
          <w:lang w:val="en-AU" w:eastAsia="en-AU"/>
        </w:rPr>
        <w:t xml:space="preserve">Alex: </w:t>
      </w:r>
      <w:r>
        <w:rPr>
          <w:bCs/>
          <w:i/>
          <w:iCs/>
          <w:lang w:val="en-AU" w:eastAsia="en-AU"/>
        </w:rPr>
        <w:t>Transcript:</w:t>
      </w:r>
    </w:p>
    <w:p w14:paraId="7429A96D" w14:textId="592540D8" w:rsidR="008E7A34" w:rsidRPr="008E7A34" w:rsidRDefault="008E7A34" w:rsidP="008E7A34">
      <w:pPr>
        <w:pStyle w:val="Content"/>
        <w:ind w:left="1440"/>
        <w:rPr>
          <w:lang w:val="en-AU" w:eastAsia="en-AU"/>
        </w:rPr>
      </w:pPr>
      <w:r>
        <w:rPr>
          <w:lang w:val="en-AU" w:eastAsia="en-AU"/>
        </w:rPr>
        <w:t>“</w:t>
      </w:r>
      <w:r w:rsidRPr="008E7A34">
        <w:rPr>
          <w:lang w:val="en-AU" w:eastAsia="en-AU"/>
        </w:rPr>
        <w:t xml:space="preserve">Can be an honest they can be dishonest if you know what I mean. You get a guy will come and get all this is. This is how much it costs, etcetera. Whatever. But </w:t>
      </w:r>
      <w:proofErr w:type="gramStart"/>
      <w:r w:rsidRPr="008E7A34">
        <w:rPr>
          <w:lang w:val="en-AU" w:eastAsia="en-AU"/>
        </w:rPr>
        <w:t>I've</w:t>
      </w:r>
      <w:proofErr w:type="gramEnd"/>
      <w:r w:rsidRPr="008E7A34">
        <w:rPr>
          <w:lang w:val="en-AU" w:eastAsia="en-AU"/>
        </w:rPr>
        <w:t xml:space="preserve"> had a passion of streamlining</w:t>
      </w:r>
      <w:r>
        <w:rPr>
          <w:lang w:val="en-AU" w:eastAsia="en-AU"/>
        </w:rPr>
        <w:t>.</w:t>
      </w:r>
    </w:p>
    <w:p w14:paraId="7D55A4D8" w14:textId="464CEC03" w:rsidR="008E7A34" w:rsidRPr="008E7A34" w:rsidRDefault="008E7A34" w:rsidP="008E7A34">
      <w:pPr>
        <w:pStyle w:val="Content"/>
        <w:ind w:left="1440"/>
        <w:rPr>
          <w:lang w:val="en-AU" w:eastAsia="en-AU"/>
        </w:rPr>
      </w:pPr>
      <w:r w:rsidRPr="008E7A34">
        <w:rPr>
          <w:lang w:val="en-AU" w:eastAsia="en-AU"/>
        </w:rPr>
        <w:t xml:space="preserve">Everyday tasks to make it easier for people and like obviously to innovate with the world, but also, you know, just to make things easier as the way </w:t>
      </w:r>
      <w:r w:rsidRPr="008E7A34">
        <w:rPr>
          <w:lang w:val="en-AU" w:eastAsia="en-AU"/>
        </w:rPr>
        <w:lastRenderedPageBreak/>
        <w:t xml:space="preserve">the world's going. And I think this would be one of them, you know, </w:t>
      </w:r>
      <w:proofErr w:type="spellStart"/>
      <w:r w:rsidRPr="008E7A34">
        <w:rPr>
          <w:lang w:val="en-AU" w:eastAsia="en-AU"/>
        </w:rPr>
        <w:t>specially</w:t>
      </w:r>
      <w:proofErr w:type="spellEnd"/>
      <w:r w:rsidRPr="008E7A34">
        <w:rPr>
          <w:lang w:val="en-AU" w:eastAsia="en-AU"/>
        </w:rPr>
        <w:t xml:space="preserve"> in regards to you know cost effective measures.</w:t>
      </w:r>
    </w:p>
    <w:p w14:paraId="59A1E230" w14:textId="77777777" w:rsidR="008E7A34" w:rsidRPr="008E7A34" w:rsidRDefault="008E7A34" w:rsidP="008E7A34">
      <w:pPr>
        <w:pStyle w:val="Content"/>
        <w:ind w:left="1440"/>
        <w:rPr>
          <w:lang w:val="en-AU" w:eastAsia="en-AU"/>
        </w:rPr>
      </w:pPr>
      <w:r w:rsidRPr="008E7A34">
        <w:rPr>
          <w:lang w:val="en-AU" w:eastAsia="en-AU"/>
        </w:rPr>
        <w:t xml:space="preserve">Umm, budget control everything when it comes to building more anything and it kind of puts the power back into the cause. You know, some sometimes like sorry I forgot on a tangent but I ran novated my house here and it was time when I wasn't around and they would speak to my wife and you know it is. She </w:t>
      </w:r>
      <w:proofErr w:type="gramStart"/>
      <w:r w:rsidRPr="008E7A34">
        <w:rPr>
          <w:lang w:val="en-AU" w:eastAsia="en-AU"/>
        </w:rPr>
        <w:t>didn't</w:t>
      </w:r>
      <w:proofErr w:type="gramEnd"/>
      <w:r w:rsidRPr="008E7A34">
        <w:rPr>
          <w:lang w:val="en-AU" w:eastAsia="en-AU"/>
        </w:rPr>
        <w:t xml:space="preserve"> have no idea what I'm talking about. With respect, you know? And they </w:t>
      </w:r>
      <w:proofErr w:type="spellStart"/>
      <w:r w:rsidRPr="008E7A34">
        <w:rPr>
          <w:lang w:val="en-AU" w:eastAsia="en-AU"/>
        </w:rPr>
        <w:t>they</w:t>
      </w:r>
      <w:proofErr w:type="spellEnd"/>
      <w:r w:rsidRPr="008E7A34">
        <w:rPr>
          <w:lang w:val="en-AU" w:eastAsia="en-AU"/>
        </w:rPr>
        <w:t xml:space="preserve"> could have just ruined numbers at her. You know anything that went without app.</w:t>
      </w:r>
    </w:p>
    <w:p w14:paraId="326F1EAF" w14:textId="77777777" w:rsidR="008E7A34" w:rsidRPr="008E7A34" w:rsidRDefault="008E7A34" w:rsidP="008E7A34">
      <w:pPr>
        <w:pStyle w:val="Content"/>
        <w:ind w:left="1440"/>
        <w:rPr>
          <w:lang w:val="en-AU" w:eastAsia="en-AU"/>
        </w:rPr>
      </w:pPr>
      <w:r w:rsidRPr="008E7A34">
        <w:rPr>
          <w:lang w:val="en-AU" w:eastAsia="en-AU"/>
        </w:rPr>
        <w:t xml:space="preserve">The </w:t>
      </w:r>
      <w:proofErr w:type="spellStart"/>
      <w:r w:rsidRPr="008E7A34">
        <w:rPr>
          <w:lang w:val="en-AU" w:eastAsia="en-AU"/>
        </w:rPr>
        <w:t>the</w:t>
      </w:r>
      <w:proofErr w:type="spellEnd"/>
      <w:r w:rsidRPr="008E7A34">
        <w:rPr>
          <w:lang w:val="en-AU" w:eastAsia="en-AU"/>
        </w:rPr>
        <w:t xml:space="preserve"> power the person has the ability, no matter, you know if we if we correct, make it user friendly which we will </w:t>
      </w:r>
      <w:proofErr w:type="spellStart"/>
      <w:r w:rsidRPr="008E7A34">
        <w:rPr>
          <w:lang w:val="en-AU" w:eastAsia="en-AU"/>
        </w:rPr>
        <w:t>will</w:t>
      </w:r>
      <w:proofErr w:type="spellEnd"/>
      <w:r w:rsidRPr="008E7A34">
        <w:rPr>
          <w:lang w:val="en-AU" w:eastAsia="en-AU"/>
        </w:rPr>
        <w:t xml:space="preserve"> has the ability to you know make a quote you know so they can.</w:t>
      </w:r>
    </w:p>
    <w:p w14:paraId="713DEB3A" w14:textId="23EDA459" w:rsidR="008E7A34" w:rsidRDefault="008E7A34" w:rsidP="008E7A34">
      <w:pPr>
        <w:pStyle w:val="Content"/>
        <w:ind w:left="1440"/>
        <w:rPr>
          <w:lang w:val="en-AU" w:eastAsia="en-AU"/>
        </w:rPr>
      </w:pPr>
      <w:r w:rsidRPr="008E7A34">
        <w:rPr>
          <w:lang w:val="en-AU" w:eastAsia="en-AU"/>
        </w:rPr>
        <w:t xml:space="preserve">Do you </w:t>
      </w:r>
      <w:proofErr w:type="gramStart"/>
      <w:r w:rsidRPr="008E7A34">
        <w:rPr>
          <w:lang w:val="en-AU" w:eastAsia="en-AU"/>
        </w:rPr>
        <w:t>doing</w:t>
      </w:r>
      <w:proofErr w:type="gramEnd"/>
      <w:r w:rsidRPr="008E7A34">
        <w:rPr>
          <w:lang w:val="en-AU" w:eastAsia="en-AU"/>
        </w:rPr>
        <w:t xml:space="preserve"> something to me? Because </w:t>
      </w:r>
      <w:proofErr w:type="gramStart"/>
      <w:r w:rsidRPr="008E7A34">
        <w:rPr>
          <w:lang w:val="en-AU" w:eastAsia="en-AU"/>
        </w:rPr>
        <w:t>it's</w:t>
      </w:r>
      <w:proofErr w:type="gramEnd"/>
      <w:r w:rsidRPr="008E7A34">
        <w:rPr>
          <w:lang w:val="en-AU" w:eastAsia="en-AU"/>
        </w:rPr>
        <w:t xml:space="preserve"> </w:t>
      </w:r>
      <w:proofErr w:type="spellStart"/>
      <w:r w:rsidRPr="008E7A34">
        <w:rPr>
          <w:lang w:val="en-AU" w:eastAsia="en-AU"/>
        </w:rPr>
        <w:t>gonna</w:t>
      </w:r>
      <w:proofErr w:type="spellEnd"/>
      <w:r w:rsidRPr="008E7A34">
        <w:rPr>
          <w:lang w:val="en-AU" w:eastAsia="en-AU"/>
        </w:rPr>
        <w:t xml:space="preserve"> hit the right track. Yeah. Yeah, you go. But you know what? A slide up in the work slots. You got some and, you know, unfortunately, you have people go. Oh. Oh, yeah. You got a broken hose. That's </w:t>
      </w:r>
      <w:proofErr w:type="spellStart"/>
      <w:r w:rsidRPr="008E7A34">
        <w:rPr>
          <w:lang w:val="en-AU" w:eastAsia="en-AU"/>
        </w:rPr>
        <w:t>gonna</w:t>
      </w:r>
      <w:proofErr w:type="spellEnd"/>
      <w:r w:rsidRPr="008E7A34">
        <w:rPr>
          <w:lang w:val="en-AU" w:eastAsia="en-AU"/>
        </w:rPr>
        <w:t xml:space="preserve"> cost $5000. </w:t>
      </w:r>
      <w:proofErr w:type="gramStart"/>
      <w:r w:rsidRPr="008E7A34">
        <w:rPr>
          <w:lang w:val="en-AU" w:eastAsia="en-AU"/>
        </w:rPr>
        <w:t>So</w:t>
      </w:r>
      <w:proofErr w:type="gramEnd"/>
      <w:r w:rsidRPr="008E7A34">
        <w:rPr>
          <w:lang w:val="en-AU" w:eastAsia="en-AU"/>
        </w:rPr>
        <w:t xml:space="preserve"> what, like what? Yeah, you </w:t>
      </w:r>
      <w:proofErr w:type="spellStart"/>
      <w:r w:rsidRPr="008E7A34">
        <w:rPr>
          <w:lang w:val="en-AU" w:eastAsia="en-AU"/>
        </w:rPr>
        <w:t>gotta</w:t>
      </w:r>
      <w:proofErr w:type="spellEnd"/>
      <w:r w:rsidRPr="008E7A34">
        <w:rPr>
          <w:lang w:val="en-AU" w:eastAsia="en-AU"/>
        </w:rPr>
        <w:t xml:space="preserve"> twisted regulator 6.5. </w:t>
      </w:r>
      <w:proofErr w:type="gramStart"/>
      <w:r w:rsidRPr="008E7A34">
        <w:rPr>
          <w:lang w:val="en-AU" w:eastAsia="en-AU"/>
        </w:rPr>
        <w:t>It's</w:t>
      </w:r>
      <w:proofErr w:type="gramEnd"/>
      <w:r w:rsidRPr="008E7A34">
        <w:rPr>
          <w:lang w:val="en-AU" w:eastAsia="en-AU"/>
        </w:rPr>
        <w:t xml:space="preserve"> twisted on right directory angle. You need to have to pay that. Why in the first </w:t>
      </w:r>
      <w:proofErr w:type="gramStart"/>
      <w:r w:rsidRPr="008E7A34">
        <w:rPr>
          <w:lang w:val="en-AU" w:eastAsia="en-AU"/>
        </w:rPr>
        <w:t>it's</w:t>
      </w:r>
      <w:proofErr w:type="gramEnd"/>
      <w:r w:rsidRPr="008E7A34">
        <w:rPr>
          <w:lang w:val="en-AU" w:eastAsia="en-AU"/>
        </w:rPr>
        <w:t xml:space="preserve"> a I don't want to prejudice, but it's a big thing. Mechanics love to do this.</w:t>
      </w:r>
      <w:r>
        <w:rPr>
          <w:lang w:val="en-AU" w:eastAsia="en-AU"/>
        </w:rPr>
        <w:t>”</w:t>
      </w:r>
    </w:p>
    <w:p w14:paraId="6EC6B51C" w14:textId="627A6E43" w:rsidR="008E7A34" w:rsidRPr="008E7A34" w:rsidRDefault="008E7A34" w:rsidP="008E7A34">
      <w:pPr>
        <w:pStyle w:val="Content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Ida: </w:t>
      </w:r>
      <w:r>
        <w:rPr>
          <w:i/>
          <w:iCs/>
          <w:lang w:val="en-AU" w:eastAsia="en-AU"/>
        </w:rPr>
        <w:t xml:space="preserve"> Transcript:</w:t>
      </w:r>
    </w:p>
    <w:p w14:paraId="0DE4EC17" w14:textId="78552F90" w:rsidR="008E7A34" w:rsidRDefault="008E7A34" w:rsidP="008E7A34">
      <w:pPr>
        <w:pStyle w:val="Content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Sorry, I must have skipped this one</w:t>
      </w:r>
    </w:p>
    <w:p w14:paraId="770E942E" w14:textId="601DBB05" w:rsidR="008E7A34" w:rsidRDefault="008E7A34" w:rsidP="008E7A34">
      <w:pPr>
        <w:pStyle w:val="Content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Lachie: </w:t>
      </w:r>
      <w:r>
        <w:rPr>
          <w:i/>
          <w:iCs/>
          <w:lang w:val="en-AU" w:eastAsia="en-AU"/>
        </w:rPr>
        <w:t>not from transcript</w:t>
      </w:r>
      <w:r>
        <w:rPr>
          <w:lang w:val="en-AU" w:eastAsia="en-AU"/>
        </w:rPr>
        <w:t>:</w:t>
      </w:r>
    </w:p>
    <w:p w14:paraId="212F0736" w14:textId="62B45826" w:rsidR="008E7A34" w:rsidRDefault="008E7A34" w:rsidP="008E7A34">
      <w:pPr>
        <w:pStyle w:val="Content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I have a strong passion for programming, and a long history using unity, so am frequently developing apps for various reasons. I also have a background working in trades, and have noticed a small gap in the market for simple quoting apps.</w:t>
      </w:r>
    </w:p>
    <w:p w14:paraId="3BA69900" w14:textId="77777777" w:rsidR="008E7A34" w:rsidRPr="008E7A34" w:rsidRDefault="008E7A34" w:rsidP="008E7A34">
      <w:pPr>
        <w:pStyle w:val="Content"/>
        <w:rPr>
          <w:b/>
          <w:bCs/>
          <w:lang w:val="en-AU" w:eastAsia="en-AU"/>
        </w:rPr>
      </w:pPr>
    </w:p>
    <w:p w14:paraId="05AC2081" w14:textId="30AA8CB2" w:rsidR="00233FE4" w:rsidRDefault="00193C32" w:rsidP="00233FE4">
      <w:r>
        <w:t>Workflow:</w:t>
      </w:r>
    </w:p>
    <w:p w14:paraId="19E45984" w14:textId="34BF52BE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Assignment of more suitable jobs</w:t>
      </w:r>
    </w:p>
    <w:p w14:paraId="61F87777" w14:textId="77777777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The master document should be compiled as the task progresses</w:t>
      </w:r>
    </w:p>
    <w:p w14:paraId="2AD61E83" w14:textId="29105E0A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 xml:space="preserve">No website this time, but video will need to be made  </w:t>
      </w:r>
    </w:p>
    <w:p w14:paraId="73F47C66" w14:textId="00BED37D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Using hours spreadsheet for planning</w:t>
      </w:r>
    </w:p>
    <w:p w14:paraId="33C42133" w14:textId="73C9F64E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We will try not to spend more than the assigned hours on each task. This will help complete everything</w:t>
      </w:r>
    </w:p>
    <w:p w14:paraId="25FAF7C3" w14:textId="16D8C24B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lastRenderedPageBreak/>
        <w:t>Work needs to be broken up in waves of jobs</w:t>
      </w:r>
    </w:p>
    <w:p w14:paraId="14A27225" w14:textId="039A55F5" w:rsidR="00193C32" w:rsidRDefault="00193C32" w:rsidP="00193C32">
      <w:pPr>
        <w:rPr>
          <w:b w:val="0"/>
          <w:bCs/>
        </w:rPr>
      </w:pPr>
    </w:p>
    <w:p w14:paraId="146D7FEB" w14:textId="11AA5DAD" w:rsidR="00193C32" w:rsidRDefault="00193C32" w:rsidP="00193C32">
      <w:r>
        <w:t>Team member work preferences:</w:t>
      </w:r>
    </w:p>
    <w:p w14:paraId="4FD8723D" w14:textId="413AFEAC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Ida: Likes doping presentation work (</w:t>
      </w:r>
      <w:proofErr w:type="gramStart"/>
      <w:r>
        <w:rPr>
          <w:b w:val="0"/>
          <w:bCs/>
        </w:rPr>
        <w:t>i.e.</w:t>
      </w:r>
      <w:proofErr w:type="gramEnd"/>
      <w:r>
        <w:rPr>
          <w:b w:val="0"/>
          <w:bCs/>
        </w:rPr>
        <w:t xml:space="preserve"> final PDF).</w:t>
      </w:r>
    </w:p>
    <w:p w14:paraId="11024B7E" w14:textId="2421D6D2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Chris: “OCD” type tasks. Less writing tasks.</w:t>
      </w:r>
    </w:p>
    <w:p w14:paraId="3C75E0B3" w14:textId="2FD1336A" w:rsidR="00193C32" w:rsidRDefault="00193C32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Ash: Written tasks (</w:t>
      </w:r>
      <w:proofErr w:type="gramStart"/>
      <w:r>
        <w:rPr>
          <w:b w:val="0"/>
          <w:bCs/>
        </w:rPr>
        <w:t>i.e.</w:t>
      </w:r>
      <w:proofErr w:type="gramEnd"/>
      <w:r>
        <w:rPr>
          <w:b w:val="0"/>
          <w:bCs/>
        </w:rPr>
        <w:t xml:space="preserve"> script for A5)</w:t>
      </w:r>
    </w:p>
    <w:p w14:paraId="412B22AD" w14:textId="3DF2FA84" w:rsidR="00193C32" w:rsidRDefault="00C2591D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Lachie: less written tasks</w:t>
      </w:r>
    </w:p>
    <w:p w14:paraId="2D817E95" w14:textId="6D417D86" w:rsidR="00C2591D" w:rsidRDefault="00C2591D" w:rsidP="00193C32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Alex: people skills, writing, editing</w:t>
      </w:r>
    </w:p>
    <w:p w14:paraId="04795EDE" w14:textId="0D397648" w:rsidR="00952667" w:rsidRDefault="00952667" w:rsidP="00952667">
      <w:pPr>
        <w:rPr>
          <w:b w:val="0"/>
          <w:bCs/>
        </w:rPr>
      </w:pPr>
    </w:p>
    <w:p w14:paraId="707B58EF" w14:textId="6E20B39A" w:rsidR="00952667" w:rsidRDefault="00952667" w:rsidP="00952667">
      <w:r>
        <w:t>A5 Video:</w:t>
      </w:r>
    </w:p>
    <w:p w14:paraId="7797191F" w14:textId="2C862C80" w:rsidR="00952667" w:rsidRDefault="00952667" w:rsidP="00952667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Customer: Tradespeople</w:t>
      </w:r>
    </w:p>
    <w:p w14:paraId="3265F162" w14:textId="43163394" w:rsidR="00952667" w:rsidRDefault="00952667" w:rsidP="00952667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Video only needs to be 3-4 minutes</w:t>
      </w:r>
    </w:p>
    <w:p w14:paraId="45C592CD" w14:textId="66FABA01" w:rsidR="00952667" w:rsidRDefault="00952667" w:rsidP="00952667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Modern UI</w:t>
      </w:r>
    </w:p>
    <w:p w14:paraId="3BBEA46A" w14:textId="24CEE0B3" w:rsidR="00952667" w:rsidRDefault="00952667" w:rsidP="00952667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We will not likely build the whole app</w:t>
      </w:r>
    </w:p>
    <w:p w14:paraId="2F8EEE86" w14:textId="0473C763" w:rsidR="00952667" w:rsidRDefault="00952667" w:rsidP="00952667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 xml:space="preserve">We should have a plan for the whole app development process. </w:t>
      </w:r>
    </w:p>
    <w:p w14:paraId="68B4CFDE" w14:textId="04D2FEF8" w:rsidR="00952667" w:rsidRDefault="00952667" w:rsidP="00952667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Artefacts: Only need to provide</w:t>
      </w:r>
    </w:p>
    <w:p w14:paraId="2D8C34F4" w14:textId="26C7714D" w:rsidR="00724359" w:rsidRPr="00952667" w:rsidRDefault="00724359" w:rsidP="00952667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Lachie’s speech in meeting was about 150-160 words per minute. Our video should aim for 120-130 words per minute</w:t>
      </w:r>
    </w:p>
    <w:p w14:paraId="52E04988" w14:textId="2F8752EF" w:rsidR="00193C32" w:rsidRDefault="00193C32" w:rsidP="00193C32"/>
    <w:p w14:paraId="7585563D" w14:textId="71DE7E7F" w:rsidR="00FF3E2E" w:rsidRDefault="00FF3E2E" w:rsidP="00193C32">
      <w:r>
        <w:t>Project (A3):</w:t>
      </w:r>
    </w:p>
    <w:p w14:paraId="7FA7C798" w14:textId="4ECAE1FB" w:rsidR="00FF3E2E" w:rsidRDefault="00FF3E2E" w:rsidP="00FF3E2E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Aims, and Scope &amp; Limits are a priority</w:t>
      </w:r>
    </w:p>
    <w:p w14:paraId="584C481A" w14:textId="23A8AB09" w:rsidR="001F2E4C" w:rsidRDefault="001F2E4C" w:rsidP="00FF3E2E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Workflow:</w:t>
      </w:r>
    </w:p>
    <w:p w14:paraId="18B62D2C" w14:textId="531DEBF7" w:rsidR="00F25C48" w:rsidRDefault="00F25C48" w:rsidP="00F25C48">
      <w:pPr>
        <w:pStyle w:val="ListParagraph"/>
        <w:numPr>
          <w:ilvl w:val="1"/>
          <w:numId w:val="25"/>
        </w:numPr>
        <w:rPr>
          <w:b w:val="0"/>
          <w:bCs/>
        </w:rPr>
      </w:pPr>
      <w:r>
        <w:rPr>
          <w:b w:val="0"/>
          <w:bCs/>
        </w:rPr>
        <w:t>Decide what functionality it needs</w:t>
      </w:r>
    </w:p>
    <w:p w14:paraId="3DF2499C" w14:textId="081EB18D" w:rsidR="00F25C48" w:rsidRDefault="00F25C48" w:rsidP="00F25C48">
      <w:pPr>
        <w:pStyle w:val="ListParagraph"/>
        <w:numPr>
          <w:ilvl w:val="1"/>
          <w:numId w:val="25"/>
        </w:numPr>
        <w:rPr>
          <w:b w:val="0"/>
          <w:bCs/>
        </w:rPr>
      </w:pPr>
      <w:r>
        <w:rPr>
          <w:b w:val="0"/>
          <w:bCs/>
        </w:rPr>
        <w:t xml:space="preserve">Design front and back end accordingly </w:t>
      </w:r>
    </w:p>
    <w:p w14:paraId="1C8E1962" w14:textId="6E208F83" w:rsidR="00F25C48" w:rsidRDefault="00F25C48" w:rsidP="00F25C48">
      <w:pPr>
        <w:pStyle w:val="ListParagraph"/>
        <w:numPr>
          <w:ilvl w:val="1"/>
          <w:numId w:val="25"/>
        </w:numPr>
        <w:rPr>
          <w:b w:val="0"/>
          <w:bCs/>
        </w:rPr>
      </w:pPr>
      <w:r>
        <w:rPr>
          <w:b w:val="0"/>
          <w:bCs/>
        </w:rPr>
        <w:t>Test each front and back end</w:t>
      </w:r>
    </w:p>
    <w:p w14:paraId="722E89ED" w14:textId="22912B8E" w:rsidR="00F25C48" w:rsidRDefault="00F25C48" w:rsidP="00F25C48">
      <w:pPr>
        <w:pStyle w:val="ListParagraph"/>
        <w:numPr>
          <w:ilvl w:val="1"/>
          <w:numId w:val="25"/>
        </w:numPr>
        <w:rPr>
          <w:b w:val="0"/>
          <w:bCs/>
        </w:rPr>
      </w:pPr>
      <w:r>
        <w:rPr>
          <w:b w:val="0"/>
          <w:bCs/>
        </w:rPr>
        <w:t xml:space="preserve">Put front and back end together </w:t>
      </w:r>
    </w:p>
    <w:p w14:paraId="4083CCEA" w14:textId="1CB95531" w:rsidR="00F25C48" w:rsidRDefault="00F25C48" w:rsidP="00F25C48">
      <w:pPr>
        <w:pStyle w:val="ListParagraph"/>
        <w:numPr>
          <w:ilvl w:val="1"/>
          <w:numId w:val="25"/>
        </w:numPr>
        <w:rPr>
          <w:b w:val="0"/>
          <w:bCs/>
        </w:rPr>
      </w:pPr>
      <w:r>
        <w:rPr>
          <w:b w:val="0"/>
          <w:bCs/>
        </w:rPr>
        <w:t>Test the app as a whole</w:t>
      </w:r>
    </w:p>
    <w:p w14:paraId="0D05F160" w14:textId="7A9D14DE" w:rsidR="00F25C48" w:rsidRDefault="00F25C48" w:rsidP="00F25C48">
      <w:pPr>
        <w:pStyle w:val="ListParagraph"/>
        <w:numPr>
          <w:ilvl w:val="1"/>
          <w:numId w:val="25"/>
        </w:numPr>
        <w:rPr>
          <w:b w:val="0"/>
          <w:bCs/>
        </w:rPr>
      </w:pPr>
      <w:r>
        <w:rPr>
          <w:b w:val="0"/>
          <w:bCs/>
        </w:rPr>
        <w:t xml:space="preserve">Test </w:t>
      </w:r>
      <w:proofErr w:type="gramStart"/>
      <w:r>
        <w:rPr>
          <w:b w:val="0"/>
          <w:bCs/>
        </w:rPr>
        <w:t>on  compatible</w:t>
      </w:r>
      <w:proofErr w:type="gramEnd"/>
      <w:r>
        <w:rPr>
          <w:b w:val="0"/>
          <w:bCs/>
        </w:rPr>
        <w:t xml:space="preserve"> devices</w:t>
      </w:r>
    </w:p>
    <w:p w14:paraId="77368A6C" w14:textId="25226290" w:rsidR="00F25C48" w:rsidRDefault="00F25C48" w:rsidP="00F25C48">
      <w:pPr>
        <w:pStyle w:val="ListParagraph"/>
        <w:numPr>
          <w:ilvl w:val="1"/>
          <w:numId w:val="25"/>
        </w:numPr>
        <w:rPr>
          <w:b w:val="0"/>
          <w:bCs/>
        </w:rPr>
      </w:pPr>
      <w:r>
        <w:rPr>
          <w:b w:val="0"/>
          <w:bCs/>
        </w:rPr>
        <w:t>Release to app store in Beta</w:t>
      </w:r>
    </w:p>
    <w:p w14:paraId="4E4AC3EF" w14:textId="5611E9E0" w:rsidR="001F2E4C" w:rsidRDefault="001F2E4C" w:rsidP="00F25C48">
      <w:pPr>
        <w:rPr>
          <w:b w:val="0"/>
          <w:bCs/>
        </w:rPr>
      </w:pPr>
    </w:p>
    <w:p w14:paraId="084628A5" w14:textId="288FA988" w:rsidR="00F25C48" w:rsidRDefault="00F25C48" w:rsidP="00F25C48">
      <w:r>
        <w:t>Project: Detailed Description: Plans &amp; Progress:</w:t>
      </w:r>
    </w:p>
    <w:p w14:paraId="2A678AE4" w14:textId="6D9F5655" w:rsidR="00F25C48" w:rsidRDefault="00F25C48" w:rsidP="00F25C48">
      <w:pPr>
        <w:pStyle w:val="ListParagraph"/>
        <w:numPr>
          <w:ilvl w:val="0"/>
          <w:numId w:val="25"/>
        </w:numPr>
        <w:rPr>
          <w:b w:val="0"/>
          <w:bCs/>
        </w:rPr>
      </w:pPr>
      <w:r>
        <w:rPr>
          <w:b w:val="0"/>
          <w:bCs/>
        </w:rPr>
        <w:t>Glenn left, when we were going to use his project</w:t>
      </w:r>
    </w:p>
    <w:p w14:paraId="14BFF863" w14:textId="215A63EF" w:rsidR="00F25C48" w:rsidRDefault="00F25C48" w:rsidP="00180E9C">
      <w:pPr>
        <w:pStyle w:val="ListParagraph"/>
        <w:rPr>
          <w:b w:val="0"/>
          <w:bCs/>
        </w:rPr>
      </w:pPr>
    </w:p>
    <w:p w14:paraId="23B88DCF" w14:textId="77777777" w:rsidR="00180E9C" w:rsidRDefault="00180E9C" w:rsidP="00180E9C">
      <w:pPr>
        <w:pStyle w:val="ListParagraph"/>
        <w:rPr>
          <w:b w:val="0"/>
          <w:bCs/>
        </w:rPr>
      </w:pPr>
    </w:p>
    <w:p w14:paraId="27CC258F" w14:textId="1A43B149" w:rsidR="00180E9C" w:rsidRDefault="00180E9C" w:rsidP="00180E9C">
      <w:pPr>
        <w:pStyle w:val="ListParagraph"/>
        <w:ind w:left="0"/>
      </w:pPr>
      <w:r>
        <w:lastRenderedPageBreak/>
        <w:t>Risks:</w:t>
      </w:r>
    </w:p>
    <w:p w14:paraId="31F50F58" w14:textId="0B9EF98E" w:rsidR="00180E9C" w:rsidRPr="00180E9C" w:rsidRDefault="00180E9C" w:rsidP="00180E9C">
      <w:pPr>
        <w:pStyle w:val="ListParagraph"/>
        <w:numPr>
          <w:ilvl w:val="0"/>
          <w:numId w:val="25"/>
        </w:numPr>
      </w:pPr>
      <w:r>
        <w:rPr>
          <w:b w:val="0"/>
          <w:bCs/>
        </w:rPr>
        <w:t>Update Alex if you come across any new risks</w:t>
      </w:r>
    </w:p>
    <w:sectPr w:rsidR="00180E9C" w:rsidRPr="00180E9C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B365" w14:textId="77777777" w:rsidR="00F642DD" w:rsidRDefault="00F642DD">
      <w:r>
        <w:separator/>
      </w:r>
    </w:p>
    <w:p w14:paraId="3A981F41" w14:textId="77777777" w:rsidR="00F642DD" w:rsidRDefault="00F642DD"/>
  </w:endnote>
  <w:endnote w:type="continuationSeparator" w:id="0">
    <w:p w14:paraId="3E07C633" w14:textId="77777777" w:rsidR="00F642DD" w:rsidRDefault="00F642DD">
      <w:r>
        <w:continuationSeparator/>
      </w:r>
    </w:p>
    <w:p w14:paraId="4B4B785B" w14:textId="77777777" w:rsidR="00F642DD" w:rsidRDefault="00F64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CA26" w14:textId="77777777" w:rsidR="00F642DD" w:rsidRDefault="00F642DD">
      <w:r>
        <w:separator/>
      </w:r>
    </w:p>
    <w:p w14:paraId="26AB010D" w14:textId="77777777" w:rsidR="00F642DD" w:rsidRDefault="00F642DD"/>
  </w:footnote>
  <w:footnote w:type="continuationSeparator" w:id="0">
    <w:p w14:paraId="7BD4161A" w14:textId="77777777" w:rsidR="00F642DD" w:rsidRDefault="00F642DD">
      <w:r>
        <w:continuationSeparator/>
      </w:r>
    </w:p>
    <w:p w14:paraId="1260EC58" w14:textId="77777777" w:rsidR="00F642DD" w:rsidRDefault="00F64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9"/>
  </w:num>
  <w:num w:numId="2" w16cid:durableId="878123830">
    <w:abstractNumId w:val="7"/>
  </w:num>
  <w:num w:numId="3" w16cid:durableId="285044597">
    <w:abstractNumId w:val="17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5"/>
  </w:num>
  <w:num w:numId="7" w16cid:durableId="960921337">
    <w:abstractNumId w:val="6"/>
  </w:num>
  <w:num w:numId="8" w16cid:durableId="437873469">
    <w:abstractNumId w:val="11"/>
  </w:num>
  <w:num w:numId="9" w16cid:durableId="102236574">
    <w:abstractNumId w:val="4"/>
  </w:num>
  <w:num w:numId="10" w16cid:durableId="982587488">
    <w:abstractNumId w:val="10"/>
  </w:num>
  <w:num w:numId="11" w16cid:durableId="1894736452">
    <w:abstractNumId w:val="16"/>
  </w:num>
  <w:num w:numId="12" w16cid:durableId="67311056">
    <w:abstractNumId w:val="23"/>
  </w:num>
  <w:num w:numId="13" w16cid:durableId="1685863942">
    <w:abstractNumId w:val="14"/>
  </w:num>
  <w:num w:numId="14" w16cid:durableId="576939198">
    <w:abstractNumId w:val="22"/>
  </w:num>
  <w:num w:numId="15" w16cid:durableId="736899845">
    <w:abstractNumId w:val="8"/>
  </w:num>
  <w:num w:numId="16" w16cid:durableId="2031223555">
    <w:abstractNumId w:val="1"/>
  </w:num>
  <w:num w:numId="17" w16cid:durableId="1058938054">
    <w:abstractNumId w:val="21"/>
  </w:num>
  <w:num w:numId="18" w16cid:durableId="1307080515">
    <w:abstractNumId w:val="24"/>
  </w:num>
  <w:num w:numId="19" w16cid:durableId="92241442">
    <w:abstractNumId w:val="13"/>
  </w:num>
  <w:num w:numId="20" w16cid:durableId="1993480024">
    <w:abstractNumId w:val="18"/>
  </w:num>
  <w:num w:numId="21" w16cid:durableId="484711753">
    <w:abstractNumId w:val="2"/>
  </w:num>
  <w:num w:numId="22" w16cid:durableId="1902715912">
    <w:abstractNumId w:val="12"/>
  </w:num>
  <w:num w:numId="23" w16cid:durableId="820392280">
    <w:abstractNumId w:val="5"/>
  </w:num>
  <w:num w:numId="24" w16cid:durableId="947740409">
    <w:abstractNumId w:val="9"/>
  </w:num>
  <w:num w:numId="25" w16cid:durableId="839008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74B0D"/>
    <w:rsid w:val="00282B3B"/>
    <w:rsid w:val="00284348"/>
    <w:rsid w:val="002A0F20"/>
    <w:rsid w:val="002A12C2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7821"/>
    <w:rsid w:val="0055709A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A399A"/>
    <w:rsid w:val="00EA70EF"/>
    <w:rsid w:val="00EE326E"/>
    <w:rsid w:val="00EF555B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463ED9"/>
    <w:rsid w:val="0046493B"/>
    <w:rsid w:val="0071676C"/>
    <w:rsid w:val="007616D6"/>
    <w:rsid w:val="00830203"/>
    <w:rsid w:val="008669F1"/>
    <w:rsid w:val="00983D8B"/>
    <w:rsid w:val="009B565C"/>
    <w:rsid w:val="009C2CE2"/>
    <w:rsid w:val="009E7FA5"/>
    <w:rsid w:val="00A83379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70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LNeilsen1996@outlook.com</cp:lastModifiedBy>
  <cp:revision>15</cp:revision>
  <cp:lastPrinted>2022-12-28T01:41:00Z</cp:lastPrinted>
  <dcterms:created xsi:type="dcterms:W3CDTF">2023-01-19T09:06:00Z</dcterms:created>
  <dcterms:modified xsi:type="dcterms:W3CDTF">2023-02-02T01:15:00Z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