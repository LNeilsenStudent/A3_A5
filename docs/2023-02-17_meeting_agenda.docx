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3AD70517" w:rsidR="00D077E9" w:rsidRPr="002C6C9A" w:rsidRDefault="00D9270E" w:rsidP="00D077E9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AA8A42" wp14:editId="264186A4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5BE7A8" w14:textId="3AF89775" w:rsidR="00530BAF" w:rsidRPr="002C6C9A" w:rsidRDefault="00540D46" w:rsidP="00530BAF">
                                  <w:pPr>
                                    <w:pStyle w:val="Title"/>
                                  </w:pPr>
                                  <w:r>
                                    <w:t>Agenda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AA8A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" filled="f" stroked="f" strokeweight=".5pt">
                      <v:textbox>
                        <w:txbxContent>
                          <w:p w14:paraId="7E5BE7A8" w14:textId="3AF89775" w:rsidR="00530BAF" w:rsidRPr="002C6C9A" w:rsidRDefault="00540D46" w:rsidP="00530BAF">
                            <w:pPr>
                              <w:pStyle w:val="Title"/>
                            </w:pPr>
                            <w:r>
                              <w:t>Agenda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EndPr>
              <w:rPr>
                <w:rStyle w:val="SubtitleChar"/>
                <w:rFonts w:asciiTheme="minorHAnsi" w:hAnsiTheme="minorHAnsi" w:cstheme="minorBidi"/>
                <w:caps/>
                <w:spacing w:val="20"/>
                <w:sz w:val="32"/>
              </w:rPr>
            </w:sdtEndPr>
            <w:sdtContent>
              <w:p w14:paraId="6AC70BAF" w14:textId="7952D816" w:rsidR="007C6818" w:rsidRPr="00E959E4" w:rsidRDefault="00540D46" w:rsidP="00D077E9">
                <w:pPr>
                  <w:rPr>
                    <w:rStyle w:val="SubtitleChar"/>
                  </w:rPr>
                </w:pPr>
                <w:r>
                  <w:rPr>
                    <w:rStyle w:val="SubtitleChar"/>
                  </w:rPr>
                  <w:t>February</w:t>
                </w:r>
                <w:r w:rsidR="000C3398" w:rsidRPr="00E959E4">
                  <w:rPr>
                    <w:rStyle w:val="SubtitleChar"/>
                  </w:rPr>
                  <w:t xml:space="preserve"> 2023</w:t>
                </w:r>
              </w:p>
            </w:sdtContent>
          </w:sdt>
          <w:p w14:paraId="49EFEC6F" w14:textId="346D9FC9" w:rsidR="00D077E9" w:rsidRPr="002C6C9A" w:rsidRDefault="00D9270E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CD82B" wp14:editId="3D0CF05B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149BAC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FF70E2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60A02B75" w14:textId="77777777" w:rsidR="00E9713C" w:rsidRPr="00E9713C" w:rsidRDefault="00D077E9" w:rsidP="00E9713C">
      <w:pPr>
        <w:pStyle w:val="Content"/>
        <w:rPr>
          <w:b/>
          <w:bCs/>
        </w:rPr>
      </w:pPr>
      <w:r w:rsidRPr="00E9713C">
        <w:rPr>
          <w:rFonts w:ascii="Arial" w:hAnsi="Arial" w:cs="Arial"/>
          <w:b/>
          <w:bCs/>
        </w:rPr>
        <w:br w:type="page"/>
      </w:r>
      <w:r w:rsidR="00E9713C" w:rsidRPr="00E9713C">
        <w:rPr>
          <w:b/>
          <w:bCs/>
        </w:rPr>
        <w:lastRenderedPageBreak/>
        <w:t xml:space="preserve">Group Reflection: </w:t>
      </w:r>
    </w:p>
    <w:p w14:paraId="2B830DC1" w14:textId="2E01B2AC" w:rsidR="00E9713C" w:rsidRDefault="00E9713C" w:rsidP="00E9713C">
      <w:pPr>
        <w:pStyle w:val="Content"/>
        <w:ind w:left="720"/>
        <w:rPr>
          <w:rFonts w:eastAsia="Times New Roman"/>
          <w:color w:val="auto"/>
          <w:sz w:val="24"/>
          <w:szCs w:val="24"/>
        </w:rPr>
      </w:pPr>
      <w:r>
        <w:t xml:space="preserve">- </w:t>
      </w:r>
      <w:r>
        <w:t xml:space="preserve">group </w:t>
      </w:r>
      <w:proofErr w:type="gramStart"/>
      <w:r>
        <w:t>as a whole should</w:t>
      </w:r>
      <w:proofErr w:type="gramEnd"/>
      <w:r>
        <w:t xml:space="preserve"> contribute around 400 words. This should include the following attributes. </w:t>
      </w:r>
    </w:p>
    <w:p w14:paraId="2CBAACC8" w14:textId="77777777" w:rsidR="00E9713C" w:rsidRDefault="00E9713C" w:rsidP="00E9713C">
      <w:pPr>
        <w:pStyle w:val="Content"/>
        <w:ind w:left="720" w:firstLine="720"/>
        <w:rPr>
          <w:sz w:val="22"/>
        </w:rPr>
      </w:pPr>
      <w:r>
        <w:rPr>
          <w:sz w:val="22"/>
        </w:rPr>
        <w:t xml:space="preserve">- What went well </w:t>
      </w:r>
      <w:r>
        <w:rPr>
          <w:sz w:val="22"/>
        </w:rPr>
        <w:tab/>
      </w:r>
    </w:p>
    <w:p w14:paraId="18A38D18" w14:textId="77777777" w:rsidR="00E9713C" w:rsidRDefault="00E9713C" w:rsidP="00E9713C">
      <w:pPr>
        <w:pStyle w:val="Content"/>
        <w:ind w:left="720" w:firstLine="720"/>
        <w:rPr>
          <w:sz w:val="22"/>
        </w:rPr>
      </w:pPr>
      <w:r>
        <w:rPr>
          <w:sz w:val="22"/>
        </w:rPr>
        <w:t xml:space="preserve">- What could be improved </w:t>
      </w:r>
    </w:p>
    <w:p w14:paraId="2A009057" w14:textId="77777777" w:rsidR="00E9713C" w:rsidRDefault="00E9713C" w:rsidP="00E9713C">
      <w:pPr>
        <w:pStyle w:val="Content"/>
        <w:ind w:left="720" w:firstLine="720"/>
        <w:rPr>
          <w:sz w:val="22"/>
        </w:rPr>
      </w:pPr>
      <w:r>
        <w:rPr>
          <w:sz w:val="22"/>
        </w:rPr>
        <w:t xml:space="preserve">- At least one thing that was surprising </w:t>
      </w:r>
    </w:p>
    <w:p w14:paraId="5DB370B7" w14:textId="5568A14B" w:rsidR="00E9713C" w:rsidRDefault="00E9713C" w:rsidP="00E9713C">
      <w:pPr>
        <w:pStyle w:val="Content"/>
        <w:ind w:left="720" w:firstLine="720"/>
      </w:pPr>
      <w:r>
        <w:rPr>
          <w:sz w:val="22"/>
        </w:rPr>
        <w:t>- At least one thing that you have learned about groups</w:t>
      </w:r>
    </w:p>
    <w:p w14:paraId="2D656A9B" w14:textId="47F800E2" w:rsidR="00A2419A" w:rsidRPr="00A2419A" w:rsidRDefault="00A2419A" w:rsidP="00E9713C">
      <w:pPr>
        <w:spacing w:after="200"/>
        <w:rPr>
          <w:b w:val="0"/>
        </w:rPr>
      </w:pPr>
    </w:p>
    <w:sectPr w:rsidR="00A2419A" w:rsidRPr="00A2419A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96248" w14:textId="77777777" w:rsidR="0026238B" w:rsidRDefault="0026238B">
      <w:r>
        <w:separator/>
      </w:r>
    </w:p>
    <w:p w14:paraId="5D3C2DF6" w14:textId="77777777" w:rsidR="0026238B" w:rsidRDefault="0026238B"/>
  </w:endnote>
  <w:endnote w:type="continuationSeparator" w:id="0">
    <w:p w14:paraId="114AF87D" w14:textId="77777777" w:rsidR="0026238B" w:rsidRDefault="0026238B">
      <w:r>
        <w:continuationSeparator/>
      </w:r>
    </w:p>
    <w:p w14:paraId="042B9E31" w14:textId="77777777" w:rsidR="0026238B" w:rsidRDefault="002623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3FEDE" w14:textId="77777777" w:rsidR="0026238B" w:rsidRDefault="0026238B">
      <w:r>
        <w:separator/>
      </w:r>
    </w:p>
    <w:p w14:paraId="5675622A" w14:textId="77777777" w:rsidR="0026238B" w:rsidRDefault="0026238B"/>
  </w:footnote>
  <w:footnote w:type="continuationSeparator" w:id="0">
    <w:p w14:paraId="72ECE968" w14:textId="77777777" w:rsidR="0026238B" w:rsidRDefault="0026238B">
      <w:r>
        <w:continuationSeparator/>
      </w:r>
    </w:p>
    <w:p w14:paraId="05C323E9" w14:textId="77777777" w:rsidR="0026238B" w:rsidRDefault="002623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3BEF"/>
    <w:multiLevelType w:val="hybridMultilevel"/>
    <w:tmpl w:val="2DD0E3B6"/>
    <w:lvl w:ilvl="0" w:tplc="51802D4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10517"/>
    <w:multiLevelType w:val="hybridMultilevel"/>
    <w:tmpl w:val="BCDCF3CC"/>
    <w:lvl w:ilvl="0" w:tplc="505097C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E63E9"/>
    <w:multiLevelType w:val="hybridMultilevel"/>
    <w:tmpl w:val="323EDD34"/>
    <w:lvl w:ilvl="0" w:tplc="A616322C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6539A"/>
    <w:multiLevelType w:val="multilevel"/>
    <w:tmpl w:val="9A4A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9947CE"/>
    <w:multiLevelType w:val="hybridMultilevel"/>
    <w:tmpl w:val="EC40D04A"/>
    <w:lvl w:ilvl="0" w:tplc="76FE4F9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9C0FED"/>
    <w:multiLevelType w:val="hybridMultilevel"/>
    <w:tmpl w:val="15C0CBC2"/>
    <w:lvl w:ilvl="0" w:tplc="522234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C25380"/>
    <w:multiLevelType w:val="hybridMultilevel"/>
    <w:tmpl w:val="59BE589E"/>
    <w:lvl w:ilvl="0" w:tplc="1AEA065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E97420"/>
    <w:multiLevelType w:val="hybridMultilevel"/>
    <w:tmpl w:val="A78C1BF8"/>
    <w:lvl w:ilvl="0" w:tplc="35FC51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748832">
    <w:abstractNumId w:val="19"/>
  </w:num>
  <w:num w:numId="2" w16cid:durableId="878123830">
    <w:abstractNumId w:val="7"/>
  </w:num>
  <w:num w:numId="3" w16cid:durableId="285044597">
    <w:abstractNumId w:val="17"/>
  </w:num>
  <w:num w:numId="4" w16cid:durableId="1217005966">
    <w:abstractNumId w:val="3"/>
  </w:num>
  <w:num w:numId="5" w16cid:durableId="2129161823">
    <w:abstractNumId w:val="0"/>
  </w:num>
  <w:num w:numId="6" w16cid:durableId="1516649146">
    <w:abstractNumId w:val="15"/>
  </w:num>
  <w:num w:numId="7" w16cid:durableId="960921337">
    <w:abstractNumId w:val="6"/>
  </w:num>
  <w:num w:numId="8" w16cid:durableId="437873469">
    <w:abstractNumId w:val="11"/>
  </w:num>
  <w:num w:numId="9" w16cid:durableId="102236574">
    <w:abstractNumId w:val="4"/>
  </w:num>
  <w:num w:numId="10" w16cid:durableId="982587488">
    <w:abstractNumId w:val="10"/>
  </w:num>
  <w:num w:numId="11" w16cid:durableId="1894736452">
    <w:abstractNumId w:val="16"/>
  </w:num>
  <w:num w:numId="12" w16cid:durableId="67311056">
    <w:abstractNumId w:val="23"/>
  </w:num>
  <w:num w:numId="13" w16cid:durableId="1685863942">
    <w:abstractNumId w:val="14"/>
  </w:num>
  <w:num w:numId="14" w16cid:durableId="576939198">
    <w:abstractNumId w:val="22"/>
  </w:num>
  <w:num w:numId="15" w16cid:durableId="736899845">
    <w:abstractNumId w:val="8"/>
  </w:num>
  <w:num w:numId="16" w16cid:durableId="2031223555">
    <w:abstractNumId w:val="1"/>
  </w:num>
  <w:num w:numId="17" w16cid:durableId="1058938054">
    <w:abstractNumId w:val="21"/>
  </w:num>
  <w:num w:numId="18" w16cid:durableId="1307080515">
    <w:abstractNumId w:val="25"/>
  </w:num>
  <w:num w:numId="19" w16cid:durableId="92241442">
    <w:abstractNumId w:val="13"/>
  </w:num>
  <w:num w:numId="20" w16cid:durableId="1993480024">
    <w:abstractNumId w:val="18"/>
  </w:num>
  <w:num w:numId="21" w16cid:durableId="484711753">
    <w:abstractNumId w:val="2"/>
  </w:num>
  <w:num w:numId="22" w16cid:durableId="1902715912">
    <w:abstractNumId w:val="12"/>
  </w:num>
  <w:num w:numId="23" w16cid:durableId="820392280">
    <w:abstractNumId w:val="5"/>
  </w:num>
  <w:num w:numId="24" w16cid:durableId="947740409">
    <w:abstractNumId w:val="9"/>
  </w:num>
  <w:num w:numId="25" w16cid:durableId="839008507">
    <w:abstractNumId w:val="20"/>
  </w:num>
  <w:num w:numId="26" w16cid:durableId="15714971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578C5"/>
    <w:rsid w:val="000A0150"/>
    <w:rsid w:val="000B590A"/>
    <w:rsid w:val="000C3398"/>
    <w:rsid w:val="000E63C9"/>
    <w:rsid w:val="001077EB"/>
    <w:rsid w:val="00130E9D"/>
    <w:rsid w:val="001427DC"/>
    <w:rsid w:val="00142E75"/>
    <w:rsid w:val="00150A6D"/>
    <w:rsid w:val="00166289"/>
    <w:rsid w:val="00180E9C"/>
    <w:rsid w:val="00182C0E"/>
    <w:rsid w:val="00185B35"/>
    <w:rsid w:val="00190754"/>
    <w:rsid w:val="00193C32"/>
    <w:rsid w:val="001F2BC8"/>
    <w:rsid w:val="001F2E4C"/>
    <w:rsid w:val="001F5F6B"/>
    <w:rsid w:val="00201D37"/>
    <w:rsid w:val="002121E2"/>
    <w:rsid w:val="00233FE4"/>
    <w:rsid w:val="00243EBC"/>
    <w:rsid w:val="00246A35"/>
    <w:rsid w:val="00251B8C"/>
    <w:rsid w:val="0026238B"/>
    <w:rsid w:val="00274B0D"/>
    <w:rsid w:val="00282B3B"/>
    <w:rsid w:val="00284348"/>
    <w:rsid w:val="002A0F20"/>
    <w:rsid w:val="002A12C2"/>
    <w:rsid w:val="002C6113"/>
    <w:rsid w:val="002C6C9A"/>
    <w:rsid w:val="002C76B2"/>
    <w:rsid w:val="002D11AC"/>
    <w:rsid w:val="002E0179"/>
    <w:rsid w:val="002E31B5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B70B2"/>
    <w:rsid w:val="003C2191"/>
    <w:rsid w:val="003D3863"/>
    <w:rsid w:val="003F3DBF"/>
    <w:rsid w:val="004110DE"/>
    <w:rsid w:val="00411C8E"/>
    <w:rsid w:val="0044085A"/>
    <w:rsid w:val="00443471"/>
    <w:rsid w:val="004711D7"/>
    <w:rsid w:val="00486BB2"/>
    <w:rsid w:val="00491743"/>
    <w:rsid w:val="004A3BED"/>
    <w:rsid w:val="004A6A10"/>
    <w:rsid w:val="004B21A5"/>
    <w:rsid w:val="004D0AB5"/>
    <w:rsid w:val="004F1539"/>
    <w:rsid w:val="005037F0"/>
    <w:rsid w:val="00516A86"/>
    <w:rsid w:val="0052169C"/>
    <w:rsid w:val="005275F6"/>
    <w:rsid w:val="00530BAF"/>
    <w:rsid w:val="0053503B"/>
    <w:rsid w:val="00537345"/>
    <w:rsid w:val="00540D46"/>
    <w:rsid w:val="00547821"/>
    <w:rsid w:val="0055709A"/>
    <w:rsid w:val="00572102"/>
    <w:rsid w:val="005E39CE"/>
    <w:rsid w:val="005F1BB0"/>
    <w:rsid w:val="00656702"/>
    <w:rsid w:val="00656C4D"/>
    <w:rsid w:val="0069339C"/>
    <w:rsid w:val="006E0D80"/>
    <w:rsid w:val="006E1070"/>
    <w:rsid w:val="006E5716"/>
    <w:rsid w:val="006F4730"/>
    <w:rsid w:val="0071406E"/>
    <w:rsid w:val="00714121"/>
    <w:rsid w:val="00715054"/>
    <w:rsid w:val="0071530D"/>
    <w:rsid w:val="00724359"/>
    <w:rsid w:val="00726575"/>
    <w:rsid w:val="007302B3"/>
    <w:rsid w:val="00730733"/>
    <w:rsid w:val="00730E3A"/>
    <w:rsid w:val="00735B96"/>
    <w:rsid w:val="00736AAF"/>
    <w:rsid w:val="00765B2A"/>
    <w:rsid w:val="00774696"/>
    <w:rsid w:val="00777772"/>
    <w:rsid w:val="00782BFC"/>
    <w:rsid w:val="00783A34"/>
    <w:rsid w:val="007A03EA"/>
    <w:rsid w:val="007A2E7A"/>
    <w:rsid w:val="007C6818"/>
    <w:rsid w:val="007C6B52"/>
    <w:rsid w:val="007D16C5"/>
    <w:rsid w:val="007D7006"/>
    <w:rsid w:val="00802AE7"/>
    <w:rsid w:val="00825F05"/>
    <w:rsid w:val="00846F9C"/>
    <w:rsid w:val="008526CC"/>
    <w:rsid w:val="00862FE4"/>
    <w:rsid w:val="0086389A"/>
    <w:rsid w:val="0087605E"/>
    <w:rsid w:val="00892FF4"/>
    <w:rsid w:val="008B1FEE"/>
    <w:rsid w:val="008D0683"/>
    <w:rsid w:val="008D3A05"/>
    <w:rsid w:val="008E7A34"/>
    <w:rsid w:val="00903C32"/>
    <w:rsid w:val="00907016"/>
    <w:rsid w:val="00916B16"/>
    <w:rsid w:val="009173B9"/>
    <w:rsid w:val="00926833"/>
    <w:rsid w:val="0093335D"/>
    <w:rsid w:val="0093613E"/>
    <w:rsid w:val="00943026"/>
    <w:rsid w:val="00950BEA"/>
    <w:rsid w:val="00952667"/>
    <w:rsid w:val="00963317"/>
    <w:rsid w:val="00966B81"/>
    <w:rsid w:val="009C7720"/>
    <w:rsid w:val="00A23AFA"/>
    <w:rsid w:val="00A2419A"/>
    <w:rsid w:val="00A31B3E"/>
    <w:rsid w:val="00A51F45"/>
    <w:rsid w:val="00A532F3"/>
    <w:rsid w:val="00A578A5"/>
    <w:rsid w:val="00A6437E"/>
    <w:rsid w:val="00A840AA"/>
    <w:rsid w:val="00A8489E"/>
    <w:rsid w:val="00A85DA3"/>
    <w:rsid w:val="00AA0B09"/>
    <w:rsid w:val="00AC29F3"/>
    <w:rsid w:val="00AC6B29"/>
    <w:rsid w:val="00AD60E1"/>
    <w:rsid w:val="00AE02AB"/>
    <w:rsid w:val="00B231E5"/>
    <w:rsid w:val="00B36E31"/>
    <w:rsid w:val="00B61E39"/>
    <w:rsid w:val="00BA2FB0"/>
    <w:rsid w:val="00BB13F5"/>
    <w:rsid w:val="00BF3BD1"/>
    <w:rsid w:val="00C02B87"/>
    <w:rsid w:val="00C10DEA"/>
    <w:rsid w:val="00C2591D"/>
    <w:rsid w:val="00C4086D"/>
    <w:rsid w:val="00C476D5"/>
    <w:rsid w:val="00C84B57"/>
    <w:rsid w:val="00CA1896"/>
    <w:rsid w:val="00CB5B28"/>
    <w:rsid w:val="00CD35E0"/>
    <w:rsid w:val="00CE78CE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9270E"/>
    <w:rsid w:val="00D93297"/>
    <w:rsid w:val="00DB5F96"/>
    <w:rsid w:val="00DD152F"/>
    <w:rsid w:val="00DE213F"/>
    <w:rsid w:val="00DE4552"/>
    <w:rsid w:val="00DF027C"/>
    <w:rsid w:val="00E00A32"/>
    <w:rsid w:val="00E104DF"/>
    <w:rsid w:val="00E22ACD"/>
    <w:rsid w:val="00E2673B"/>
    <w:rsid w:val="00E26793"/>
    <w:rsid w:val="00E620B0"/>
    <w:rsid w:val="00E63583"/>
    <w:rsid w:val="00E81B40"/>
    <w:rsid w:val="00E959E4"/>
    <w:rsid w:val="00E9713C"/>
    <w:rsid w:val="00EA399A"/>
    <w:rsid w:val="00EA70EF"/>
    <w:rsid w:val="00EE326E"/>
    <w:rsid w:val="00EF555B"/>
    <w:rsid w:val="00F0166E"/>
    <w:rsid w:val="00F027BB"/>
    <w:rsid w:val="00F11DCF"/>
    <w:rsid w:val="00F162EA"/>
    <w:rsid w:val="00F25C48"/>
    <w:rsid w:val="00F44E0C"/>
    <w:rsid w:val="00F52D27"/>
    <w:rsid w:val="00F575EE"/>
    <w:rsid w:val="00F642DD"/>
    <w:rsid w:val="00F83527"/>
    <w:rsid w:val="00F90E6D"/>
    <w:rsid w:val="00F959C4"/>
    <w:rsid w:val="00FA4949"/>
    <w:rsid w:val="00FD583F"/>
    <w:rsid w:val="00FD7488"/>
    <w:rsid w:val="00FE5793"/>
    <w:rsid w:val="00FF16B4"/>
    <w:rsid w:val="00FF3E2E"/>
    <w:rsid w:val="00FF5D9B"/>
    <w:rsid w:val="00FF70E2"/>
    <w:rsid w:val="0590CE25"/>
    <w:rsid w:val="1D290188"/>
    <w:rsid w:val="202A4255"/>
    <w:rsid w:val="2D7F38CF"/>
    <w:rsid w:val="2E62570C"/>
    <w:rsid w:val="32176D5A"/>
    <w:rsid w:val="60581DC9"/>
    <w:rsid w:val="7868C3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84AD0AA5-F771-43A8-9ABA-2E8BDB9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1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7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0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8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96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4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0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2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2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3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90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0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6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4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7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7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5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2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6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6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2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0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9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3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8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1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9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6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9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3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8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61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78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5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1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9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9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2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4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6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4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12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4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4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2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9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6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6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9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4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7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0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7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3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64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32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1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76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9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1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67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29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7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4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8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3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90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8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0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2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1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2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6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5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1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6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9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0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24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6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5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0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9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46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6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5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0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0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9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8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2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4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2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8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23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2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85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6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2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7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0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16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0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7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7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8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7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24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7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1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1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7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7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0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9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6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1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5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8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4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3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0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5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2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3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7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0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0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85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6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1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9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2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44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9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7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1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6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0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1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0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73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A3655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A3655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0A3655"/>
    <w:rsid w:val="002528F0"/>
    <w:rsid w:val="00292D0E"/>
    <w:rsid w:val="0031047B"/>
    <w:rsid w:val="00357B9E"/>
    <w:rsid w:val="003F2408"/>
    <w:rsid w:val="00463ED9"/>
    <w:rsid w:val="0046493B"/>
    <w:rsid w:val="006E33E5"/>
    <w:rsid w:val="0071676C"/>
    <w:rsid w:val="007616D6"/>
    <w:rsid w:val="007E3F36"/>
    <w:rsid w:val="00830203"/>
    <w:rsid w:val="008669F1"/>
    <w:rsid w:val="00983D8B"/>
    <w:rsid w:val="009B565C"/>
    <w:rsid w:val="009C2CE2"/>
    <w:rsid w:val="009E7FA5"/>
    <w:rsid w:val="00A83379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D041D4E14A04297B0E8704428CE7E" ma:contentTypeVersion="4" ma:contentTypeDescription="Create a new document." ma:contentTypeScope="" ma:versionID="5159255b360876aadc176e14c3f5150a">
  <xsd:schema xmlns:xsd="http://www.w3.org/2001/XMLSchema" xmlns:xs="http://www.w3.org/2001/XMLSchema" xmlns:p="http://schemas.microsoft.com/office/2006/metadata/properties" xmlns:ns2="c31f8e2a-23f4-4a27-a59a-7f1d322c7a30" targetNamespace="http://schemas.microsoft.com/office/2006/metadata/properties" ma:root="true" ma:fieldsID="00856aef71ba8133d8d7b8bde7567c6b" ns2:_="">
    <xsd:import namespace="c31f8e2a-23f4-4a27-a59a-7f1d322c7a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8e2a-23f4-4a27-a59a-7f1d322c7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9DF478-DF8E-42E4-A248-2571612F8C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D6EF42-B505-4207-81C1-DE3820589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f8e2a-23f4-4a27-a59a-7f1d322c7a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LNeil</dc:creator>
  <cp:keywords/>
  <dc:description/>
  <cp:lastModifiedBy>LNeilsen1996@outlook.com</cp:lastModifiedBy>
  <cp:revision>2</cp:revision>
  <cp:lastPrinted>2022-12-28T01:41:00Z</cp:lastPrinted>
  <dcterms:created xsi:type="dcterms:W3CDTF">2023-02-17T08:34:00Z</dcterms:created>
  <dcterms:modified xsi:type="dcterms:W3CDTF">2023-02-17T08:34:00Z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