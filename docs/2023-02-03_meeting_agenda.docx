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3AF89775" w:rsidR="00530BAF" w:rsidRPr="002C6C9A" w:rsidRDefault="00540D46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" filled="f" stroked="f" strokeweight=".5pt">
                      <v:textbox>
                        <w:txbxContent>
                          <w:p w14:paraId="7E5BE7A8" w14:textId="3AF89775" w:rsidR="00530BAF" w:rsidRPr="002C6C9A" w:rsidRDefault="00540D46" w:rsidP="00530BAF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EndPr>
              <w:rPr>
                <w:rStyle w:val="SubtitleChar"/>
                <w:rFonts w:asciiTheme="minorHAnsi" w:hAnsiTheme="minorHAnsi" w:cstheme="minorBidi"/>
                <w:caps/>
                <w:spacing w:val="20"/>
                <w:sz w:val="32"/>
              </w:rPr>
            </w:sdtEndPr>
            <w:sdtContent>
              <w:p w14:paraId="6AC70BAF" w14:textId="7952D816" w:rsidR="007C6818" w:rsidRPr="00E959E4" w:rsidRDefault="00540D46" w:rsidP="00D077E9">
                <w:pPr>
                  <w:rPr>
                    <w:rStyle w:val="SubtitleChar"/>
                  </w:rPr>
                </w:pPr>
                <w:r>
                  <w:rPr>
                    <w:rStyle w:val="SubtitleChar"/>
                  </w:rPr>
                  <w:t>February</w:t>
                </w:r>
                <w:r w:rsidR="000C3398" w:rsidRPr="00E959E4">
                  <w:rPr>
                    <w:rStyle w:val="SubtitleChar"/>
                  </w:rPr>
                  <w:t xml:space="preserve"> 2023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149BA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F70E2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31F50F58" w14:textId="26B786A4" w:rsidR="00180E9C" w:rsidRPr="00A2419A" w:rsidRDefault="00D077E9" w:rsidP="00A2419A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A2419A" w:rsidRPr="00A2419A">
        <w:lastRenderedPageBreak/>
        <w:t>The process</w:t>
      </w:r>
      <w:r w:rsidR="00A2419A">
        <w:t>:</w:t>
      </w:r>
    </w:p>
    <w:p w14:paraId="1E12E416" w14:textId="66599EEF" w:rsidR="00A2419A" w:rsidRDefault="00A2419A" w:rsidP="00A2419A">
      <w:pPr>
        <w:pStyle w:val="ListParagraph"/>
        <w:numPr>
          <w:ilvl w:val="0"/>
          <w:numId w:val="26"/>
        </w:numPr>
        <w:rPr>
          <w:b w:val="0"/>
        </w:rPr>
      </w:pPr>
      <w:r>
        <w:rPr>
          <w:b w:val="0"/>
        </w:rPr>
        <w:t xml:space="preserve">Follow the process </w:t>
      </w:r>
    </w:p>
    <w:p w14:paraId="17332B1E" w14:textId="5BD014DB" w:rsidR="00A2419A" w:rsidRDefault="00A2419A" w:rsidP="00A2419A">
      <w:pPr>
        <w:pStyle w:val="ListParagraph"/>
        <w:numPr>
          <w:ilvl w:val="0"/>
          <w:numId w:val="26"/>
        </w:numPr>
        <w:rPr>
          <w:b w:val="0"/>
        </w:rPr>
      </w:pPr>
      <w:r>
        <w:rPr>
          <w:b w:val="0"/>
        </w:rPr>
        <w:t>Follow rubric as you go</w:t>
      </w:r>
    </w:p>
    <w:p w14:paraId="58BCF7F0" w14:textId="5004DAD0" w:rsidR="00A2419A" w:rsidRDefault="00A2419A" w:rsidP="00A2419A">
      <w:pPr>
        <w:rPr>
          <w:b w:val="0"/>
        </w:rPr>
      </w:pPr>
    </w:p>
    <w:p w14:paraId="654B4C01" w14:textId="1895CABF" w:rsidR="00A2419A" w:rsidRPr="00A2419A" w:rsidRDefault="00A2419A" w:rsidP="00A2419A">
      <w:pPr>
        <w:rPr>
          <w:bCs/>
        </w:rPr>
      </w:pPr>
      <w:r>
        <w:rPr>
          <w:bCs/>
        </w:rPr>
        <w:t>Any other things to discuss?</w:t>
      </w:r>
    </w:p>
    <w:p w14:paraId="2D656A9B" w14:textId="77777777" w:rsidR="00A2419A" w:rsidRPr="00A2419A" w:rsidRDefault="00A2419A" w:rsidP="00A2419A">
      <w:pPr>
        <w:rPr>
          <w:b w:val="0"/>
        </w:rPr>
      </w:pPr>
    </w:p>
    <w:sectPr w:rsidR="00A2419A" w:rsidRPr="00A2419A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58FD" w14:textId="77777777" w:rsidR="00F0166E" w:rsidRDefault="00F0166E">
      <w:r>
        <w:separator/>
      </w:r>
    </w:p>
    <w:p w14:paraId="317CB6E1" w14:textId="77777777" w:rsidR="00F0166E" w:rsidRDefault="00F0166E"/>
  </w:endnote>
  <w:endnote w:type="continuationSeparator" w:id="0">
    <w:p w14:paraId="1BBFD3BC" w14:textId="77777777" w:rsidR="00F0166E" w:rsidRDefault="00F0166E">
      <w:r>
        <w:continuationSeparator/>
      </w:r>
    </w:p>
    <w:p w14:paraId="292A892C" w14:textId="77777777" w:rsidR="00F0166E" w:rsidRDefault="00F016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20413" w14:textId="77777777" w:rsidR="00F0166E" w:rsidRDefault="00F0166E">
      <w:r>
        <w:separator/>
      </w:r>
    </w:p>
    <w:p w14:paraId="4F130AA5" w14:textId="77777777" w:rsidR="00F0166E" w:rsidRDefault="00F0166E"/>
  </w:footnote>
  <w:footnote w:type="continuationSeparator" w:id="0">
    <w:p w14:paraId="2415210F" w14:textId="77777777" w:rsidR="00F0166E" w:rsidRDefault="00F0166E">
      <w:r>
        <w:continuationSeparator/>
      </w:r>
    </w:p>
    <w:p w14:paraId="59A1F146" w14:textId="77777777" w:rsidR="00F0166E" w:rsidRDefault="00F016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BEF"/>
    <w:multiLevelType w:val="hybridMultilevel"/>
    <w:tmpl w:val="2DD0E3B6"/>
    <w:lvl w:ilvl="0" w:tplc="51802D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10517"/>
    <w:multiLevelType w:val="hybridMultilevel"/>
    <w:tmpl w:val="BCDCF3CC"/>
    <w:lvl w:ilvl="0" w:tplc="505097C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E63E9"/>
    <w:multiLevelType w:val="hybridMultilevel"/>
    <w:tmpl w:val="323EDD34"/>
    <w:lvl w:ilvl="0" w:tplc="A616322C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6539A"/>
    <w:multiLevelType w:val="multilevel"/>
    <w:tmpl w:val="9A4A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9947CE"/>
    <w:multiLevelType w:val="hybridMultilevel"/>
    <w:tmpl w:val="EC40D04A"/>
    <w:lvl w:ilvl="0" w:tplc="76FE4F9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9C0FED"/>
    <w:multiLevelType w:val="hybridMultilevel"/>
    <w:tmpl w:val="15C0CBC2"/>
    <w:lvl w:ilvl="0" w:tplc="522234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C25380"/>
    <w:multiLevelType w:val="hybridMultilevel"/>
    <w:tmpl w:val="59BE589E"/>
    <w:lvl w:ilvl="0" w:tplc="1AEA065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9"/>
  </w:num>
  <w:num w:numId="2" w16cid:durableId="878123830">
    <w:abstractNumId w:val="7"/>
  </w:num>
  <w:num w:numId="3" w16cid:durableId="285044597">
    <w:abstractNumId w:val="17"/>
  </w:num>
  <w:num w:numId="4" w16cid:durableId="1217005966">
    <w:abstractNumId w:val="3"/>
  </w:num>
  <w:num w:numId="5" w16cid:durableId="2129161823">
    <w:abstractNumId w:val="0"/>
  </w:num>
  <w:num w:numId="6" w16cid:durableId="1516649146">
    <w:abstractNumId w:val="15"/>
  </w:num>
  <w:num w:numId="7" w16cid:durableId="960921337">
    <w:abstractNumId w:val="6"/>
  </w:num>
  <w:num w:numId="8" w16cid:durableId="437873469">
    <w:abstractNumId w:val="11"/>
  </w:num>
  <w:num w:numId="9" w16cid:durableId="102236574">
    <w:abstractNumId w:val="4"/>
  </w:num>
  <w:num w:numId="10" w16cid:durableId="982587488">
    <w:abstractNumId w:val="10"/>
  </w:num>
  <w:num w:numId="11" w16cid:durableId="1894736452">
    <w:abstractNumId w:val="16"/>
  </w:num>
  <w:num w:numId="12" w16cid:durableId="67311056">
    <w:abstractNumId w:val="23"/>
  </w:num>
  <w:num w:numId="13" w16cid:durableId="1685863942">
    <w:abstractNumId w:val="14"/>
  </w:num>
  <w:num w:numId="14" w16cid:durableId="576939198">
    <w:abstractNumId w:val="22"/>
  </w:num>
  <w:num w:numId="15" w16cid:durableId="736899845">
    <w:abstractNumId w:val="8"/>
  </w:num>
  <w:num w:numId="16" w16cid:durableId="2031223555">
    <w:abstractNumId w:val="1"/>
  </w:num>
  <w:num w:numId="17" w16cid:durableId="1058938054">
    <w:abstractNumId w:val="21"/>
  </w:num>
  <w:num w:numId="18" w16cid:durableId="1307080515">
    <w:abstractNumId w:val="25"/>
  </w:num>
  <w:num w:numId="19" w16cid:durableId="92241442">
    <w:abstractNumId w:val="13"/>
  </w:num>
  <w:num w:numId="20" w16cid:durableId="1993480024">
    <w:abstractNumId w:val="18"/>
  </w:num>
  <w:num w:numId="21" w16cid:durableId="484711753">
    <w:abstractNumId w:val="2"/>
  </w:num>
  <w:num w:numId="22" w16cid:durableId="1902715912">
    <w:abstractNumId w:val="12"/>
  </w:num>
  <w:num w:numId="23" w16cid:durableId="820392280">
    <w:abstractNumId w:val="5"/>
  </w:num>
  <w:num w:numId="24" w16cid:durableId="947740409">
    <w:abstractNumId w:val="9"/>
  </w:num>
  <w:num w:numId="25" w16cid:durableId="839008507">
    <w:abstractNumId w:val="20"/>
  </w:num>
  <w:num w:numId="26" w16cid:durableId="15714971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578C5"/>
    <w:rsid w:val="000A0150"/>
    <w:rsid w:val="000B590A"/>
    <w:rsid w:val="000C3398"/>
    <w:rsid w:val="000E63C9"/>
    <w:rsid w:val="001077EB"/>
    <w:rsid w:val="00130E9D"/>
    <w:rsid w:val="001427DC"/>
    <w:rsid w:val="00142E75"/>
    <w:rsid w:val="00150A6D"/>
    <w:rsid w:val="00166289"/>
    <w:rsid w:val="00180E9C"/>
    <w:rsid w:val="00182C0E"/>
    <w:rsid w:val="00185B35"/>
    <w:rsid w:val="00190754"/>
    <w:rsid w:val="00193C32"/>
    <w:rsid w:val="001F2BC8"/>
    <w:rsid w:val="001F2E4C"/>
    <w:rsid w:val="001F5F6B"/>
    <w:rsid w:val="00201D37"/>
    <w:rsid w:val="002121E2"/>
    <w:rsid w:val="00233FE4"/>
    <w:rsid w:val="00243EBC"/>
    <w:rsid w:val="00246A35"/>
    <w:rsid w:val="00251B8C"/>
    <w:rsid w:val="00274B0D"/>
    <w:rsid w:val="00282B3B"/>
    <w:rsid w:val="00284348"/>
    <w:rsid w:val="002A0F20"/>
    <w:rsid w:val="002A12C2"/>
    <w:rsid w:val="002C6113"/>
    <w:rsid w:val="002C6C9A"/>
    <w:rsid w:val="002C76B2"/>
    <w:rsid w:val="002D11AC"/>
    <w:rsid w:val="002E0179"/>
    <w:rsid w:val="002E31B5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3F3DBF"/>
    <w:rsid w:val="004110DE"/>
    <w:rsid w:val="00411C8E"/>
    <w:rsid w:val="0044085A"/>
    <w:rsid w:val="00443471"/>
    <w:rsid w:val="004711D7"/>
    <w:rsid w:val="00486BB2"/>
    <w:rsid w:val="00491743"/>
    <w:rsid w:val="004A3BED"/>
    <w:rsid w:val="004A6A10"/>
    <w:rsid w:val="004B21A5"/>
    <w:rsid w:val="004D0AB5"/>
    <w:rsid w:val="004F1539"/>
    <w:rsid w:val="005037F0"/>
    <w:rsid w:val="00516A86"/>
    <w:rsid w:val="0052169C"/>
    <w:rsid w:val="005275F6"/>
    <w:rsid w:val="00530BAF"/>
    <w:rsid w:val="0053503B"/>
    <w:rsid w:val="00537345"/>
    <w:rsid w:val="00540D46"/>
    <w:rsid w:val="00547821"/>
    <w:rsid w:val="0055709A"/>
    <w:rsid w:val="00572102"/>
    <w:rsid w:val="005E39CE"/>
    <w:rsid w:val="005F1BB0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054"/>
    <w:rsid w:val="0071530D"/>
    <w:rsid w:val="00724359"/>
    <w:rsid w:val="00726575"/>
    <w:rsid w:val="007302B3"/>
    <w:rsid w:val="00730733"/>
    <w:rsid w:val="00730E3A"/>
    <w:rsid w:val="00735B96"/>
    <w:rsid w:val="00736AAF"/>
    <w:rsid w:val="00765B2A"/>
    <w:rsid w:val="00774696"/>
    <w:rsid w:val="00777772"/>
    <w:rsid w:val="00782BFC"/>
    <w:rsid w:val="00783A34"/>
    <w:rsid w:val="007A03EA"/>
    <w:rsid w:val="007A2E7A"/>
    <w:rsid w:val="007C6818"/>
    <w:rsid w:val="007C6B52"/>
    <w:rsid w:val="007D16C5"/>
    <w:rsid w:val="007D7006"/>
    <w:rsid w:val="00802AE7"/>
    <w:rsid w:val="00825F05"/>
    <w:rsid w:val="00846F9C"/>
    <w:rsid w:val="008526CC"/>
    <w:rsid w:val="00862FE4"/>
    <w:rsid w:val="0086389A"/>
    <w:rsid w:val="0087605E"/>
    <w:rsid w:val="00892FF4"/>
    <w:rsid w:val="008B1FEE"/>
    <w:rsid w:val="008D0683"/>
    <w:rsid w:val="008D3A05"/>
    <w:rsid w:val="008E7A34"/>
    <w:rsid w:val="00903C32"/>
    <w:rsid w:val="00907016"/>
    <w:rsid w:val="00916B16"/>
    <w:rsid w:val="009173B9"/>
    <w:rsid w:val="00926833"/>
    <w:rsid w:val="0093335D"/>
    <w:rsid w:val="0093613E"/>
    <w:rsid w:val="00943026"/>
    <w:rsid w:val="00950BEA"/>
    <w:rsid w:val="00952667"/>
    <w:rsid w:val="00963317"/>
    <w:rsid w:val="00966B81"/>
    <w:rsid w:val="009C7720"/>
    <w:rsid w:val="00A23AFA"/>
    <w:rsid w:val="00A2419A"/>
    <w:rsid w:val="00A31B3E"/>
    <w:rsid w:val="00A51F45"/>
    <w:rsid w:val="00A532F3"/>
    <w:rsid w:val="00A578A5"/>
    <w:rsid w:val="00A6437E"/>
    <w:rsid w:val="00A840AA"/>
    <w:rsid w:val="00A8489E"/>
    <w:rsid w:val="00A85DA3"/>
    <w:rsid w:val="00AA0B09"/>
    <w:rsid w:val="00AC29F3"/>
    <w:rsid w:val="00AC6B29"/>
    <w:rsid w:val="00AD60E1"/>
    <w:rsid w:val="00AE02AB"/>
    <w:rsid w:val="00B231E5"/>
    <w:rsid w:val="00B36E31"/>
    <w:rsid w:val="00B61E39"/>
    <w:rsid w:val="00BA2FB0"/>
    <w:rsid w:val="00BB13F5"/>
    <w:rsid w:val="00BF3BD1"/>
    <w:rsid w:val="00C02B87"/>
    <w:rsid w:val="00C10DEA"/>
    <w:rsid w:val="00C2591D"/>
    <w:rsid w:val="00C4086D"/>
    <w:rsid w:val="00C476D5"/>
    <w:rsid w:val="00C84B57"/>
    <w:rsid w:val="00CA1896"/>
    <w:rsid w:val="00CB5B28"/>
    <w:rsid w:val="00CD35E0"/>
    <w:rsid w:val="00CE78CE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E4552"/>
    <w:rsid w:val="00DF027C"/>
    <w:rsid w:val="00E00A32"/>
    <w:rsid w:val="00E104DF"/>
    <w:rsid w:val="00E22ACD"/>
    <w:rsid w:val="00E2673B"/>
    <w:rsid w:val="00E26793"/>
    <w:rsid w:val="00E620B0"/>
    <w:rsid w:val="00E63583"/>
    <w:rsid w:val="00E81B40"/>
    <w:rsid w:val="00E959E4"/>
    <w:rsid w:val="00EA399A"/>
    <w:rsid w:val="00EA70EF"/>
    <w:rsid w:val="00EE326E"/>
    <w:rsid w:val="00EF555B"/>
    <w:rsid w:val="00F0166E"/>
    <w:rsid w:val="00F027BB"/>
    <w:rsid w:val="00F11DCF"/>
    <w:rsid w:val="00F162EA"/>
    <w:rsid w:val="00F25C48"/>
    <w:rsid w:val="00F44E0C"/>
    <w:rsid w:val="00F52D27"/>
    <w:rsid w:val="00F575EE"/>
    <w:rsid w:val="00F642DD"/>
    <w:rsid w:val="00F83527"/>
    <w:rsid w:val="00F90E6D"/>
    <w:rsid w:val="00F959C4"/>
    <w:rsid w:val="00FA4949"/>
    <w:rsid w:val="00FD583F"/>
    <w:rsid w:val="00FD7488"/>
    <w:rsid w:val="00FE5793"/>
    <w:rsid w:val="00FF16B4"/>
    <w:rsid w:val="00FF3E2E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6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2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3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0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4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7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3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1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9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8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1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7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6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2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4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0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4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32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7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1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67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9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4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3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0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6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1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6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0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5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0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0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9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8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2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8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23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6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0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0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8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7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24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7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5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8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4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3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0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5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1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4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6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1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73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31047B"/>
    <w:rsid w:val="00357B9E"/>
    <w:rsid w:val="003F2408"/>
    <w:rsid w:val="00463ED9"/>
    <w:rsid w:val="0046493B"/>
    <w:rsid w:val="006E33E5"/>
    <w:rsid w:val="0071676C"/>
    <w:rsid w:val="007616D6"/>
    <w:rsid w:val="00830203"/>
    <w:rsid w:val="008669F1"/>
    <w:rsid w:val="00983D8B"/>
    <w:rsid w:val="009B565C"/>
    <w:rsid w:val="009C2CE2"/>
    <w:rsid w:val="009E7FA5"/>
    <w:rsid w:val="00A83379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4" ma:contentTypeDescription="Create a new document." ma:contentTypeScope="" ma:versionID="5159255b360876aadc176e14c3f5150a">
  <xsd:schema xmlns:xsd="http://www.w3.org/2001/XMLSchema" xmlns:xs="http://www.w3.org/2001/XMLSchema" xmlns:p="http://schemas.microsoft.com/office/2006/metadata/properties" xmlns:ns2="c31f8e2a-23f4-4a27-a59a-7f1d322c7a30" targetNamespace="http://schemas.microsoft.com/office/2006/metadata/properties" ma:root="true" ma:fieldsID="00856aef71ba8133d8d7b8bde7567c6b" ns2:_="">
    <xsd:import namespace="c31f8e2a-23f4-4a27-a59a-7f1d322c7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D6EF42-B505-4207-81C1-DE3820589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3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LNeilsen1996@outlook.com</cp:lastModifiedBy>
  <cp:revision>3</cp:revision>
  <cp:lastPrinted>2022-12-28T01:41:00Z</cp:lastPrinted>
  <dcterms:created xsi:type="dcterms:W3CDTF">2023-02-03T09:51:00Z</dcterms:created>
  <dcterms:modified xsi:type="dcterms:W3CDTF">2023-02-03T09:53:00Z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