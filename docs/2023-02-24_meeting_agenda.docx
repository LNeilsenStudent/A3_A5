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3AF89775" w:rsidR="00530BAF" w:rsidRPr="002C6C9A" w:rsidRDefault="00540D46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3AF89775" w:rsidR="00530BAF" w:rsidRPr="002C6C9A" w:rsidRDefault="00540D46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2F3EF2B5" w:rsidR="007C6818" w:rsidRPr="00E959E4" w:rsidRDefault="006308CD" w:rsidP="00D077E9">
                <w:pPr>
                  <w:rPr>
                    <w:rStyle w:val="SubtitleChar"/>
                  </w:rPr>
                </w:pPr>
                <w:r>
                  <w:rPr>
                    <w:rFonts w:ascii="Arial" w:hAnsi="Arial" w:cs="Arial"/>
                  </w:rPr>
                  <w:t xml:space="preserve">24 </w:t>
                </w:r>
                <w:r w:rsidR="00540D46">
                  <w:rPr>
                    <w:rStyle w:val="SubtitleChar"/>
                  </w:rPr>
                  <w:t>February</w:t>
                </w:r>
                <w:r w:rsidR="000C3398"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7A03A286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308CD">
                  <w:rPr>
                    <w:rFonts w:ascii="Arial" w:hAnsi="Arial" w:cs="Arial"/>
                  </w:rPr>
                  <w:t>Christopher Box</w:t>
                </w:r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DB370B7" w14:textId="787ED5B4" w:rsidR="00E9713C" w:rsidRDefault="00D077E9" w:rsidP="006308CD">
      <w:pPr>
        <w:pStyle w:val="Content"/>
      </w:pPr>
      <w:r w:rsidRPr="00E9713C">
        <w:rPr>
          <w:rFonts w:ascii="Arial" w:hAnsi="Arial" w:cs="Arial"/>
          <w:b/>
          <w:bCs/>
        </w:rPr>
        <w:br w:type="page"/>
      </w:r>
    </w:p>
    <w:p w14:paraId="24CD3AAB" w14:textId="77777777" w:rsidR="006308CD" w:rsidRDefault="006308CD" w:rsidP="00E9713C">
      <w:pPr>
        <w:spacing w:after="200"/>
        <w:rPr>
          <w:b w:val="0"/>
        </w:rPr>
      </w:pPr>
    </w:p>
    <w:p w14:paraId="359E2F90" w14:textId="10A854E3" w:rsidR="006308CD" w:rsidRDefault="006308CD" w:rsidP="00E9713C">
      <w:pPr>
        <w:spacing w:after="200"/>
        <w:rPr>
          <w:b w:val="0"/>
        </w:rPr>
      </w:pPr>
      <w:r>
        <w:rPr>
          <w:b w:val="0"/>
        </w:rPr>
        <w:t>Final push to assignment completion in just 3 more days.</w:t>
      </w:r>
    </w:p>
    <w:p w14:paraId="1FC2D66A" w14:textId="77777777" w:rsidR="006308CD" w:rsidRDefault="006308CD" w:rsidP="00E9713C">
      <w:pPr>
        <w:spacing w:after="200"/>
        <w:rPr>
          <w:b w:val="0"/>
        </w:rPr>
      </w:pPr>
    </w:p>
    <w:p w14:paraId="2D656A9B" w14:textId="7358ED8D" w:rsidR="00A2419A" w:rsidRDefault="006308CD" w:rsidP="00E9713C">
      <w:pPr>
        <w:spacing w:after="200"/>
        <w:rPr>
          <w:b w:val="0"/>
        </w:rPr>
      </w:pPr>
      <w:r>
        <w:rPr>
          <w:b w:val="0"/>
        </w:rPr>
        <w:t>A3 progress</w:t>
      </w:r>
    </w:p>
    <w:p w14:paraId="44905D51" w14:textId="4B227F03" w:rsidR="006308CD" w:rsidRDefault="006308CD" w:rsidP="006308CD">
      <w:pPr>
        <w:pStyle w:val="ListParagraph"/>
        <w:numPr>
          <w:ilvl w:val="0"/>
          <w:numId w:val="28"/>
        </w:numPr>
        <w:spacing w:after="200"/>
        <w:rPr>
          <w:b w:val="0"/>
        </w:rPr>
      </w:pPr>
      <w:r>
        <w:rPr>
          <w:b w:val="0"/>
        </w:rPr>
        <w:t>Due Monday night</w:t>
      </w:r>
    </w:p>
    <w:p w14:paraId="056F819E" w14:textId="712DD9CA" w:rsidR="006308CD" w:rsidRDefault="006308CD" w:rsidP="006308CD">
      <w:pPr>
        <w:pStyle w:val="ListParagraph"/>
        <w:numPr>
          <w:ilvl w:val="0"/>
          <w:numId w:val="28"/>
        </w:numPr>
        <w:spacing w:after="200"/>
        <w:rPr>
          <w:b w:val="0"/>
        </w:rPr>
      </w:pPr>
      <w:r>
        <w:rPr>
          <w:b w:val="0"/>
        </w:rPr>
        <w:t>Submission documents progress</w:t>
      </w:r>
    </w:p>
    <w:p w14:paraId="070912CC" w14:textId="5AE70684" w:rsidR="006308CD" w:rsidRPr="006308CD" w:rsidRDefault="006308CD" w:rsidP="006308CD">
      <w:pPr>
        <w:pStyle w:val="ListParagraph"/>
        <w:numPr>
          <w:ilvl w:val="0"/>
          <w:numId w:val="28"/>
        </w:numPr>
        <w:spacing w:after="200"/>
        <w:rPr>
          <w:b w:val="0"/>
        </w:rPr>
      </w:pPr>
      <w:proofErr w:type="spellStart"/>
      <w:r>
        <w:rPr>
          <w:b w:val="0"/>
        </w:rPr>
        <w:t>Wesbite</w:t>
      </w:r>
      <w:proofErr w:type="spellEnd"/>
      <w:r>
        <w:rPr>
          <w:b w:val="0"/>
        </w:rPr>
        <w:t xml:space="preserve"> progress</w:t>
      </w:r>
    </w:p>
    <w:p w14:paraId="3AA6A896" w14:textId="5F46BE04" w:rsidR="006308CD" w:rsidRDefault="006308CD" w:rsidP="00E9713C">
      <w:pPr>
        <w:spacing w:after="200"/>
        <w:rPr>
          <w:b w:val="0"/>
        </w:rPr>
      </w:pPr>
      <w:r>
        <w:rPr>
          <w:b w:val="0"/>
        </w:rPr>
        <w:t>A5 progress</w:t>
      </w:r>
    </w:p>
    <w:p w14:paraId="511BA095" w14:textId="77777777" w:rsidR="006308CD" w:rsidRDefault="006308CD" w:rsidP="00E9713C">
      <w:pPr>
        <w:pStyle w:val="ListParagraph"/>
        <w:numPr>
          <w:ilvl w:val="0"/>
          <w:numId w:val="27"/>
        </w:numPr>
        <w:spacing w:after="200"/>
        <w:rPr>
          <w:b w:val="0"/>
        </w:rPr>
      </w:pPr>
      <w:proofErr w:type="gramStart"/>
      <w:r>
        <w:rPr>
          <w:b w:val="0"/>
        </w:rPr>
        <w:t>Also</w:t>
      </w:r>
      <w:proofErr w:type="gramEnd"/>
      <w:r>
        <w:rPr>
          <w:b w:val="0"/>
        </w:rPr>
        <w:t xml:space="preserve"> due Monday night</w:t>
      </w:r>
    </w:p>
    <w:p w14:paraId="78CE09DC" w14:textId="33B56620" w:rsidR="006308CD" w:rsidRDefault="006308CD" w:rsidP="00E9713C">
      <w:pPr>
        <w:pStyle w:val="ListParagraph"/>
        <w:numPr>
          <w:ilvl w:val="0"/>
          <w:numId w:val="27"/>
        </w:numPr>
        <w:spacing w:after="200"/>
        <w:rPr>
          <w:b w:val="0"/>
        </w:rPr>
      </w:pPr>
      <w:r>
        <w:rPr>
          <w:b w:val="0"/>
        </w:rPr>
        <w:t xml:space="preserve">Feedback/Advice from </w:t>
      </w:r>
      <w:proofErr w:type="spellStart"/>
      <w:r>
        <w:rPr>
          <w:b w:val="0"/>
        </w:rPr>
        <w:t>Umera</w:t>
      </w:r>
      <w:proofErr w:type="spellEnd"/>
      <w:r>
        <w:rPr>
          <w:b w:val="0"/>
        </w:rPr>
        <w:t xml:space="preserve"> regarding presentation</w:t>
      </w:r>
    </w:p>
    <w:p w14:paraId="79A3017B" w14:textId="7E5EB374" w:rsidR="006308CD" w:rsidRDefault="006308CD" w:rsidP="00E9713C">
      <w:pPr>
        <w:pStyle w:val="ListParagraph"/>
        <w:numPr>
          <w:ilvl w:val="0"/>
          <w:numId w:val="27"/>
        </w:numPr>
        <w:spacing w:after="200"/>
        <w:rPr>
          <w:b w:val="0"/>
        </w:rPr>
      </w:pPr>
      <w:r>
        <w:rPr>
          <w:b w:val="0"/>
        </w:rPr>
        <w:t>Presentation progress</w:t>
      </w:r>
    </w:p>
    <w:sectPr w:rsidR="006308CD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CAD1" w14:textId="77777777" w:rsidR="00F87F8C" w:rsidRDefault="00F87F8C">
      <w:r>
        <w:separator/>
      </w:r>
    </w:p>
    <w:p w14:paraId="213696AF" w14:textId="77777777" w:rsidR="00F87F8C" w:rsidRDefault="00F87F8C"/>
  </w:endnote>
  <w:endnote w:type="continuationSeparator" w:id="0">
    <w:p w14:paraId="0C4AC8C2" w14:textId="77777777" w:rsidR="00F87F8C" w:rsidRDefault="00F87F8C">
      <w:r>
        <w:continuationSeparator/>
      </w:r>
    </w:p>
    <w:p w14:paraId="2C04688F" w14:textId="77777777" w:rsidR="00F87F8C" w:rsidRDefault="00F87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3082" w14:textId="77777777" w:rsidR="00F87F8C" w:rsidRDefault="00F87F8C">
      <w:r>
        <w:separator/>
      </w:r>
    </w:p>
    <w:p w14:paraId="632ADC24" w14:textId="77777777" w:rsidR="00F87F8C" w:rsidRDefault="00F87F8C"/>
  </w:footnote>
  <w:footnote w:type="continuationSeparator" w:id="0">
    <w:p w14:paraId="4F4D3A8C" w14:textId="77777777" w:rsidR="00F87F8C" w:rsidRDefault="00F87F8C">
      <w:r>
        <w:continuationSeparator/>
      </w:r>
    </w:p>
    <w:p w14:paraId="60CBDB75" w14:textId="77777777" w:rsidR="00F87F8C" w:rsidRDefault="00F87F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21034"/>
    <w:multiLevelType w:val="hybridMultilevel"/>
    <w:tmpl w:val="AB58C462"/>
    <w:lvl w:ilvl="0" w:tplc="54B4FED4">
      <w:start w:val="2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E63E9"/>
    <w:multiLevelType w:val="hybridMultilevel"/>
    <w:tmpl w:val="323EDD34"/>
    <w:lvl w:ilvl="0" w:tplc="A616322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AF92E68"/>
    <w:multiLevelType w:val="hybridMultilevel"/>
    <w:tmpl w:val="0DC21AC0"/>
    <w:lvl w:ilvl="0" w:tplc="FE2A2536">
      <w:start w:val="2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9C0FED"/>
    <w:multiLevelType w:val="hybridMultilevel"/>
    <w:tmpl w:val="15C0CBC2"/>
    <w:lvl w:ilvl="0" w:tplc="522234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C25380"/>
    <w:multiLevelType w:val="hybridMultilevel"/>
    <w:tmpl w:val="59BE589E"/>
    <w:lvl w:ilvl="0" w:tplc="1AEA06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21"/>
  </w:num>
  <w:num w:numId="2" w16cid:durableId="878123830">
    <w:abstractNumId w:val="8"/>
  </w:num>
  <w:num w:numId="3" w16cid:durableId="285044597">
    <w:abstractNumId w:val="18"/>
  </w:num>
  <w:num w:numId="4" w16cid:durableId="1217005966">
    <w:abstractNumId w:val="4"/>
  </w:num>
  <w:num w:numId="5" w16cid:durableId="2129161823">
    <w:abstractNumId w:val="0"/>
  </w:num>
  <w:num w:numId="6" w16cid:durableId="1516649146">
    <w:abstractNumId w:val="16"/>
  </w:num>
  <w:num w:numId="7" w16cid:durableId="960921337">
    <w:abstractNumId w:val="7"/>
  </w:num>
  <w:num w:numId="8" w16cid:durableId="437873469">
    <w:abstractNumId w:val="12"/>
  </w:num>
  <w:num w:numId="9" w16cid:durableId="102236574">
    <w:abstractNumId w:val="5"/>
  </w:num>
  <w:num w:numId="10" w16cid:durableId="982587488">
    <w:abstractNumId w:val="11"/>
  </w:num>
  <w:num w:numId="11" w16cid:durableId="1894736452">
    <w:abstractNumId w:val="17"/>
  </w:num>
  <w:num w:numId="12" w16cid:durableId="67311056">
    <w:abstractNumId w:val="25"/>
  </w:num>
  <w:num w:numId="13" w16cid:durableId="1685863942">
    <w:abstractNumId w:val="15"/>
  </w:num>
  <w:num w:numId="14" w16cid:durableId="576939198">
    <w:abstractNumId w:val="24"/>
  </w:num>
  <w:num w:numId="15" w16cid:durableId="736899845">
    <w:abstractNumId w:val="9"/>
  </w:num>
  <w:num w:numId="16" w16cid:durableId="2031223555">
    <w:abstractNumId w:val="1"/>
  </w:num>
  <w:num w:numId="17" w16cid:durableId="1058938054">
    <w:abstractNumId w:val="23"/>
  </w:num>
  <w:num w:numId="18" w16cid:durableId="1307080515">
    <w:abstractNumId w:val="27"/>
  </w:num>
  <w:num w:numId="19" w16cid:durableId="92241442">
    <w:abstractNumId w:val="14"/>
  </w:num>
  <w:num w:numId="20" w16cid:durableId="1993480024">
    <w:abstractNumId w:val="19"/>
  </w:num>
  <w:num w:numId="21" w16cid:durableId="484711753">
    <w:abstractNumId w:val="2"/>
  </w:num>
  <w:num w:numId="22" w16cid:durableId="1902715912">
    <w:abstractNumId w:val="13"/>
  </w:num>
  <w:num w:numId="23" w16cid:durableId="820392280">
    <w:abstractNumId w:val="6"/>
  </w:num>
  <w:num w:numId="24" w16cid:durableId="947740409">
    <w:abstractNumId w:val="10"/>
  </w:num>
  <w:num w:numId="25" w16cid:durableId="839008507">
    <w:abstractNumId w:val="22"/>
  </w:num>
  <w:num w:numId="26" w16cid:durableId="1571497179">
    <w:abstractNumId w:val="26"/>
  </w:num>
  <w:num w:numId="27" w16cid:durableId="1501308119">
    <w:abstractNumId w:val="20"/>
  </w:num>
  <w:num w:numId="28" w16cid:durableId="390154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578C5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6289"/>
    <w:rsid w:val="00180E9C"/>
    <w:rsid w:val="00182C0E"/>
    <w:rsid w:val="00185B35"/>
    <w:rsid w:val="00190754"/>
    <w:rsid w:val="00193C32"/>
    <w:rsid w:val="001F2BC8"/>
    <w:rsid w:val="001F2E4C"/>
    <w:rsid w:val="001F5F6B"/>
    <w:rsid w:val="00201D37"/>
    <w:rsid w:val="002121E2"/>
    <w:rsid w:val="00233FE4"/>
    <w:rsid w:val="00243EBC"/>
    <w:rsid w:val="00246A35"/>
    <w:rsid w:val="00251B8C"/>
    <w:rsid w:val="0026238B"/>
    <w:rsid w:val="00274B0D"/>
    <w:rsid w:val="00282B3B"/>
    <w:rsid w:val="00284348"/>
    <w:rsid w:val="002A0F20"/>
    <w:rsid w:val="002A12C2"/>
    <w:rsid w:val="002C6113"/>
    <w:rsid w:val="002C6C9A"/>
    <w:rsid w:val="002C76B2"/>
    <w:rsid w:val="002D11AC"/>
    <w:rsid w:val="002E0179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0D46"/>
    <w:rsid w:val="00547821"/>
    <w:rsid w:val="0055709A"/>
    <w:rsid w:val="00572102"/>
    <w:rsid w:val="005E39CE"/>
    <w:rsid w:val="005F1BB0"/>
    <w:rsid w:val="006308CD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24359"/>
    <w:rsid w:val="00726575"/>
    <w:rsid w:val="007302B3"/>
    <w:rsid w:val="00730733"/>
    <w:rsid w:val="00730E3A"/>
    <w:rsid w:val="00735B96"/>
    <w:rsid w:val="00736AAF"/>
    <w:rsid w:val="00765B2A"/>
    <w:rsid w:val="00774696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8D3A05"/>
    <w:rsid w:val="008E7A34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52667"/>
    <w:rsid w:val="00963317"/>
    <w:rsid w:val="00966B81"/>
    <w:rsid w:val="009C7720"/>
    <w:rsid w:val="00A23AFA"/>
    <w:rsid w:val="00A2419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2591D"/>
    <w:rsid w:val="00C4086D"/>
    <w:rsid w:val="00C476D5"/>
    <w:rsid w:val="00C84B57"/>
    <w:rsid w:val="00CA1896"/>
    <w:rsid w:val="00CB5B28"/>
    <w:rsid w:val="00CD35E0"/>
    <w:rsid w:val="00CE59A6"/>
    <w:rsid w:val="00CE78CE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9713C"/>
    <w:rsid w:val="00EA399A"/>
    <w:rsid w:val="00EA70EF"/>
    <w:rsid w:val="00EE326E"/>
    <w:rsid w:val="00EF555B"/>
    <w:rsid w:val="00F0166E"/>
    <w:rsid w:val="00F027BB"/>
    <w:rsid w:val="00F11DCF"/>
    <w:rsid w:val="00F162EA"/>
    <w:rsid w:val="00F25C48"/>
    <w:rsid w:val="00F44E0C"/>
    <w:rsid w:val="00F52D27"/>
    <w:rsid w:val="00F575EE"/>
    <w:rsid w:val="00F642DD"/>
    <w:rsid w:val="00F83527"/>
    <w:rsid w:val="00F87F8C"/>
    <w:rsid w:val="00F90E6D"/>
    <w:rsid w:val="00F959C4"/>
    <w:rsid w:val="00FA4949"/>
    <w:rsid w:val="00FD583F"/>
    <w:rsid w:val="00FD7488"/>
    <w:rsid w:val="00FE5793"/>
    <w:rsid w:val="00FF16B4"/>
    <w:rsid w:val="00FF3E2E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1047B"/>
    <w:rsid w:val="00357B9E"/>
    <w:rsid w:val="003F2408"/>
    <w:rsid w:val="00463ED9"/>
    <w:rsid w:val="0046493B"/>
    <w:rsid w:val="006E33E5"/>
    <w:rsid w:val="0071676C"/>
    <w:rsid w:val="007616D6"/>
    <w:rsid w:val="007E3F36"/>
    <w:rsid w:val="00830203"/>
    <w:rsid w:val="008669F1"/>
    <w:rsid w:val="00983D8B"/>
    <w:rsid w:val="009B565C"/>
    <w:rsid w:val="009C2CE2"/>
    <w:rsid w:val="009E7FA5"/>
    <w:rsid w:val="00A83379"/>
    <w:rsid w:val="00B94ACE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Christopher Box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0C36503C1D84888F92C959071AC8E" ma:contentTypeVersion="12" ma:contentTypeDescription="Create a new document." ma:contentTypeScope="" ma:versionID="0aeda95bba0282eb838f7f5327bfbe6d">
  <xsd:schema xmlns:xsd="http://www.w3.org/2001/XMLSchema" xmlns:xs="http://www.w3.org/2001/XMLSchema" xmlns:p="http://schemas.microsoft.com/office/2006/metadata/properties" xmlns:ns2="c6db3edb-f2c8-47a5-ba93-05dbd813d402" xmlns:ns3="d9e29c58-2e31-4e66-a542-69a4d0631375" targetNamespace="http://schemas.microsoft.com/office/2006/metadata/properties" ma:root="true" ma:fieldsID="e255fc1415e78e476f46fcec0d144551" ns2:_="" ns3:_="">
    <xsd:import namespace="c6db3edb-f2c8-47a5-ba93-05dbd813d402"/>
    <xsd:import namespace="d9e29c58-2e31-4e66-a542-69a4d0631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b3edb-f2c8-47a5-ba93-05dbd813d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29c58-2e31-4e66-a542-69a4d06313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343c525-11ef-4a85-9d0c-9d7c2d68fc0c}" ma:internalName="TaxCatchAll" ma:showField="CatchAllData" ma:web="d9e29c58-2e31-4e66-a542-69a4d06313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7627CA-3DE9-4285-9C15-926D9B76836E}"/>
</file>

<file path=customXml/itemProps4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2</cp:revision>
  <cp:lastPrinted>2022-12-28T01:41:00Z</cp:lastPrinted>
  <dcterms:created xsi:type="dcterms:W3CDTF">2023-02-24T13:18:00Z</dcterms:created>
  <dcterms:modified xsi:type="dcterms:W3CDTF">2023-02-24T13:18:00Z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